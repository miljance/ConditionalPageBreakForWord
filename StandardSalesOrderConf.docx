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="00676789" w:rsidTr="002F2688" w14:paraId="26F2FC6E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Order_Conf/1305"/>
            <w:id w:val="-34663722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1[1]" w:storeItemID="{4CF09929-FA08-4B71-B2F5-DCFD393417F8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889" w:type="pct"/>
              </w:tcPr>
              <w:p w:rsidRPr="00456AFC" w:rsidR="00676789" w:rsidP="00676789" w:rsidRDefault="00676789" w14:paraId="53A5946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Order_Conf/1305"/>
            <w:id w:val="-1171950695"/>
            <w:placeholder>
              <w:docPart w:val="4DDBEE593B9F444AAA7B4193A6631176"/>
            </w:placeholder>
            <w:dataBinding w:prefixMappings="xmlns:ns0='urn:microsoft-dynamics-nav/reports/Standard_Sales_Order_Conf/1305/'" w:xpath="/ns0:NavWordReportXmlPart[1]/ns0:Header[1]/ns0:CompanyAddress1[1]" w:storeItemID="{4CF09929-FA08-4B71-B2F5-DCFD393417F8}"/>
            <w:text/>
          </w:sdtPr>
          <w:sdtContent>
            <w:tc>
              <w:tcPr>
                <w:tcW w:w="2111" w:type="pct"/>
              </w:tcPr>
              <w:p w:rsidRPr="00456AFC" w:rsidR="00676789" w:rsidP="00676789" w:rsidRDefault="00676789" w14:paraId="123C1B60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="00676789" w:rsidTr="002F2688" w14:paraId="151884D0" w14:textId="77777777">
        <w:trPr>
          <w:cantSplit/>
          <w:trHeight w:val="290"/>
        </w:trPr>
        <w:sdt>
          <w:sdtPr>
            <w:alias w:val="#Nav: /Header/CustomerAddress2"/>
            <w:tag w:val="#Nav: Standard_Sales_Order_Conf/1305"/>
            <w:id w:val="212179308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2[1]" w:storeItemID="{4CF09929-FA08-4B71-B2F5-DCFD393417F8}"/>
            <w:text/>
          </w:sdtPr>
          <w:sdtContent>
            <w:tc>
              <w:tcPr>
                <w:tcW w:w="2889" w:type="pct"/>
              </w:tcPr>
              <w:p w:rsidRPr="00456AFC" w:rsidR="00676789" w:rsidP="00676789" w:rsidRDefault="00676789" w14:paraId="52CAD789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Order_Conf/1305"/>
            <w:id w:val="1521665205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2[1]" w:storeItemID="{4CF09929-FA08-4B71-B2F5-DCFD393417F8}"/>
            <w:text/>
          </w:sdtPr>
          <w:sdtContent>
            <w:tc>
              <w:tcPr>
                <w:tcW w:w="2111" w:type="pct"/>
              </w:tcPr>
              <w:p w:rsidRPr="00456AFC" w:rsidR="00676789" w:rsidP="00676789" w:rsidRDefault="00676789" w14:paraId="4ABB78DD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="00676789" w:rsidTr="002F2688" w14:paraId="489DBD9B" w14:textId="77777777">
        <w:trPr>
          <w:cantSplit/>
          <w:trHeight w:val="290"/>
        </w:trPr>
        <w:sdt>
          <w:sdtPr>
            <w:alias w:val="#Nav: /Header/CustomerAddress3"/>
            <w:tag w:val="#Nav: Standard_Sales_Order_Conf/1305"/>
            <w:id w:val="53639515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3[1]" w:storeItemID="{4CF09929-FA08-4B71-B2F5-DCFD393417F8}"/>
            <w:text/>
          </w:sdtPr>
          <w:sdtContent>
            <w:tc>
              <w:tcPr>
                <w:tcW w:w="2889" w:type="pct"/>
              </w:tcPr>
              <w:p w:rsidRPr="00456AFC" w:rsidR="00676789" w:rsidP="00676789" w:rsidRDefault="00676789" w14:paraId="68ABE0D3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Order_Conf/1305"/>
            <w:id w:val="-1053613660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3[1]" w:storeItemID="{4CF09929-FA08-4B71-B2F5-DCFD393417F8}"/>
            <w:text/>
          </w:sdtPr>
          <w:sdtContent>
            <w:tc>
              <w:tcPr>
                <w:tcW w:w="2111" w:type="pct"/>
              </w:tcPr>
              <w:p w:rsidRPr="00456AFC" w:rsidR="00676789" w:rsidP="00676789" w:rsidRDefault="00676789" w14:paraId="24DCE083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="00676789" w:rsidTr="002F2688" w14:paraId="77B5C40B" w14:textId="77777777">
        <w:trPr>
          <w:cantSplit/>
          <w:trHeight w:val="290"/>
        </w:trPr>
        <w:sdt>
          <w:sdtPr>
            <w:alias w:val="#Nav: /Header/CustomerAddress4"/>
            <w:tag w:val="#Nav: Standard_Sales_Order_Conf/1305"/>
            <w:id w:val="122910911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4[1]" w:storeItemID="{4CF09929-FA08-4B71-B2F5-DCFD393417F8}"/>
            <w:text/>
          </w:sdtPr>
          <w:sdtContent>
            <w:tc>
              <w:tcPr>
                <w:tcW w:w="2889" w:type="pct"/>
              </w:tcPr>
              <w:p w:rsidRPr="00456AFC" w:rsidR="00676789" w:rsidP="00676789" w:rsidRDefault="00676789" w14:paraId="667FD01A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Order_Conf/1305"/>
            <w:id w:val="-843252946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4[1]" w:storeItemID="{4CF09929-FA08-4B71-B2F5-DCFD393417F8}"/>
            <w:text/>
          </w:sdtPr>
          <w:sdtContent>
            <w:tc>
              <w:tcPr>
                <w:tcW w:w="2111" w:type="pct"/>
              </w:tcPr>
              <w:p w:rsidRPr="00456AFC" w:rsidR="00676789" w:rsidP="00676789" w:rsidRDefault="00676789" w14:paraId="505F6BC2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="00676789" w:rsidTr="002F2688" w14:paraId="536CF862" w14:textId="77777777">
        <w:trPr>
          <w:cantSplit/>
          <w:trHeight w:val="290"/>
        </w:trPr>
        <w:sdt>
          <w:sdtPr>
            <w:alias w:val="#Nav: /Header/CustomerAddress5"/>
            <w:tag w:val="#Nav: Standard_Sales_Order_Conf/1305"/>
            <w:id w:val="181405717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5[1]" w:storeItemID="{4CF09929-FA08-4B71-B2F5-DCFD393417F8}"/>
            <w:text/>
          </w:sdtPr>
          <w:sdtContent>
            <w:tc>
              <w:tcPr>
                <w:tcW w:w="2889" w:type="pct"/>
              </w:tcPr>
              <w:p w:rsidRPr="00456AFC" w:rsidR="00676789" w:rsidP="00676789" w:rsidRDefault="00676789" w14:paraId="132EE0A5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Order_Conf/1305"/>
            <w:id w:val="-1834985711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5[1]" w:storeItemID="{4CF09929-FA08-4B71-B2F5-DCFD393417F8}"/>
            <w:text/>
          </w:sdtPr>
          <w:sdtContent>
            <w:tc>
              <w:tcPr>
                <w:tcW w:w="2111" w:type="pct"/>
              </w:tcPr>
              <w:p w:rsidRPr="00456AFC" w:rsidR="00676789" w:rsidP="00676789" w:rsidRDefault="00676789" w14:paraId="086CDD28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="00676789" w:rsidTr="002F2688" w14:paraId="229EBB8B" w14:textId="77777777">
        <w:trPr>
          <w:cantSplit/>
          <w:trHeight w:val="274"/>
        </w:trPr>
        <w:sdt>
          <w:sdtPr>
            <w:alias w:val="#Nav: /Header/CustomerAddress6"/>
            <w:tag w:val="#Nav: Standard_Sales_Order_Conf/1305"/>
            <w:id w:val="-2064325541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6[1]" w:storeItemID="{4CF09929-FA08-4B71-B2F5-DCFD393417F8}"/>
            <w:text/>
          </w:sdtPr>
          <w:sdtContent>
            <w:tc>
              <w:tcPr>
                <w:tcW w:w="2889" w:type="pct"/>
              </w:tcPr>
              <w:p w:rsidRPr="00456AFC" w:rsidR="00676789" w:rsidP="00676789" w:rsidRDefault="00676789" w14:paraId="1681B1ED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Order_Conf/1305"/>
            <w:id w:val="-2005736487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6[1]" w:storeItemID="{4CF09929-FA08-4B71-B2F5-DCFD393417F8}"/>
            <w:text/>
          </w:sdtPr>
          <w:sdtContent>
            <w:tc>
              <w:tcPr>
                <w:tcW w:w="2111" w:type="pct"/>
              </w:tcPr>
              <w:p w:rsidRPr="00456AFC" w:rsidR="00676789" w:rsidP="00676789" w:rsidRDefault="00676789" w14:paraId="0893A146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="00676789" w:rsidTr="002F2688" w14:paraId="099CE60A" w14:textId="77777777">
        <w:trPr>
          <w:cantSplit/>
          <w:trHeight w:val="290"/>
        </w:trPr>
        <w:sdt>
          <w:sdtPr>
            <w:alias w:val="#Nav: /Header/CustomerAddress7"/>
            <w:tag w:val="#Nav: Standard_Sales_Order_Conf/1305"/>
            <w:id w:val="-76260589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7[1]" w:storeItemID="{4CF09929-FA08-4B71-B2F5-DCFD393417F8}"/>
            <w:text/>
          </w:sdtPr>
          <w:sdtContent>
            <w:tc>
              <w:tcPr>
                <w:tcW w:w="2889" w:type="pct"/>
              </w:tcPr>
              <w:p w:rsidRPr="00456AFC" w:rsidR="00676789" w:rsidP="00676789" w:rsidRDefault="00676789" w14:paraId="3E8D976B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000000" w14:paraId="58F6A821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Order_Conf/1305"/>
                <w:id w:val="-1616430546"/>
                <w:placeholder>
                  <w:docPart w:val="4BCB1EBB9CEC4883B484D289B5FB061D"/>
                </w:placeholder>
                <w:dataBinding w:prefixMappings="xmlns:ns0='urn:microsoft-dynamics-nav/reports/Standard_Sales_Order_Conf/1305/'" w:xpath="/ns0:NavWordReportXmlPart[1]/ns0:Header[1]/ns0:CompanyLegalOffice_Lbl[1]" w:storeItemID="{4CF09929-FA08-4B71-B2F5-DCFD393417F8}"/>
                <w:text/>
              </w:sdtPr>
              <w:sdtContent>
                <w:r w:rsidRPr="00456AFC" w:rsidR="00676789">
                  <w:rPr>
                    <w:lang w:val="da-DK"/>
                  </w:rPr>
                  <w:t>CompanyLegalOffice_Lbl</w:t>
                </w:r>
              </w:sdtContent>
            </w:sdt>
            <w:r w:rsidR="00676789">
              <w:t xml:space="preserve"> </w:t>
            </w:r>
            <w:sdt>
              <w:sdtPr>
                <w:alias w:val="#Nav: /Header/CompanyLegalOffice"/>
                <w:tag w:val="#Nav: Standard_Sales_Order_Conf/1305"/>
                <w:id w:val="1332101128"/>
                <w:placeholder>
                  <w:docPart w:val="0AEE67F9895048F883A7F127DC2B5575"/>
                </w:placeholder>
                <w:dataBinding w:prefixMappings="xmlns:ns0='urn:microsoft-dynamics-nav/reports/Standard_Sales_Order_Conf/1305/'" w:xpath="/ns0:NavWordReportXmlPart[1]/ns0:Header[1]/ns0:CompanyLegalOffice[1]" w:storeItemID="{4CF09929-FA08-4B71-B2F5-DCFD393417F8}"/>
                <w:text/>
              </w:sdtPr>
              <w:sdtContent>
                <w:r w:rsidRPr="00456AFC" w:rsidR="00676789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="00676789" w:rsidTr="002F2688" w14:paraId="34E72004" w14:textId="77777777">
        <w:trPr>
          <w:cantSplit/>
          <w:trHeight w:val="290"/>
        </w:trPr>
        <w:sdt>
          <w:sdtPr>
            <w:alias w:val="#Nav: /Header/CustomerAddress8"/>
            <w:tag w:val="#Nav: Standard_Sales_Order_Conf/1305"/>
            <w:id w:val="57146508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8[1]" w:storeItemID="{4CF09929-FA08-4B71-B2F5-DCFD393417F8}"/>
            <w:text/>
          </w:sdtPr>
          <w:sdtContent>
            <w:tc>
              <w:tcPr>
                <w:tcW w:w="2889" w:type="pct"/>
              </w:tcPr>
              <w:p w:rsidRPr="00456AFC" w:rsidR="00676789" w:rsidP="00676789" w:rsidRDefault="00676789" w14:paraId="6331BE42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676789" w14:paraId="065CE5C3" w14:textId="77777777">
            <w:pPr>
              <w:pStyle w:val="NoSpacing"/>
              <w:jc w:val="right"/>
            </w:pPr>
          </w:p>
        </w:tc>
      </w:tr>
    </w:tbl>
    <w:p w:rsidRPr="00675FB4" w:rsidR="00245B0E" w:rsidP="00E33456" w:rsidRDefault="00245B0E" w14:paraId="21C3F972" w14:textId="77777777">
      <w:pPr>
        <w:pStyle w:val="NoSpacing"/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2"/>
        <w:gridCol w:w="2551"/>
        <w:gridCol w:w="2552"/>
      </w:tblGrid>
      <w:tr w:rsidR="00676789" w:rsidTr="008350A8" w14:paraId="3436BAB8" w14:textId="77777777">
        <w:sdt>
          <w:sdtPr>
            <w:rPr>
              <w:lang w:val="da-DK"/>
            </w:rPr>
            <w:alias w:val="#Nav: /Header/ExtDocNo_SalesHeader_Lbl"/>
            <w:tag w:val="#Nav: Standard_Sales_Order_Conf/1305"/>
            <w:id w:val="-1130623254"/>
            <w:placeholder>
              <w:docPart w:val="9F80A2FDA08740968B6B5B32F2C049B8"/>
            </w:placeholder>
            <w:dataBinding w:prefixMappings="xmlns:ns0='urn:microsoft-dynamics-nav/reports/Standard_Sales_Order_Conf/1305/'" w:xpath="/ns0:NavWordReportXmlPart[1]/ns0:Header[1]/ns0:ExtDocNo_SalesHeader_Lbl[1]" w:storeItemID="{4CF09929-FA08-4B71-B2F5-DCFD393417F8}"/>
            <w:text/>
          </w:sdtPr>
          <w:sdtContent>
            <w:tc>
              <w:tcPr>
                <w:tcW w:w="2551" w:type="dxa"/>
              </w:tcPr>
              <w:p w:rsidR="00676789" w:rsidP="008350A8" w:rsidRDefault="002220D6" w14:paraId="76454288" w14:textId="7A3D7325">
                <w:pPr>
                  <w:pStyle w:val="Heading1"/>
                </w:pPr>
                <w:r>
                  <w:rPr>
                    <w:lang w:val="da-DK"/>
                  </w:rPr>
                  <w:t>ExtDocNo_SalesHeader_Lbl</w:t>
                </w:r>
              </w:p>
            </w:tc>
          </w:sdtContent>
        </w:sdt>
        <w:sdt>
          <w:sdtPr>
            <w:alias w:val="#Nav: /Header/SalesPersonText_Lbl"/>
            <w:tag w:val="#Nav: Standard_Sales_Order_Conf/1305"/>
            <w:id w:val="-1425419817"/>
            <w:placeholder>
              <w:docPart w:val="BFAB112D89834578928F4DAE2890984D"/>
            </w:placeholder>
            <w:dataBinding w:prefixMappings="xmlns:ns0='urn:microsoft-dynamics-nav/reports/Standard_Sales_Order_Conf/1305/'" w:xpath="/ns0:NavWordReportXmlPart[1]/ns0:Header[1]/ns0:SalesPersonText_Lbl[1]" w:storeItemID="{4CF09929-FA08-4B71-B2F5-DCFD393417F8}"/>
            <w:text/>
          </w:sdtPr>
          <w:sdtContent>
            <w:tc>
              <w:tcPr>
                <w:tcW w:w="2552" w:type="dxa"/>
              </w:tcPr>
              <w:p w:rsidR="00676789" w:rsidP="008350A8" w:rsidRDefault="00CF4F6E" w14:paraId="5A165D7B" w14:textId="77777777">
                <w:pPr>
                  <w:pStyle w:val="Heading1"/>
                </w:pPr>
                <w:r w:rsidRPr="00456AFC">
                  <w:rPr>
                    <w:lang w:val="da-DK"/>
                  </w:rPr>
                  <w:t>SalesPersonText_Lbl</w:t>
                </w:r>
              </w:p>
            </w:tc>
          </w:sdtContent>
        </w:sdt>
        <w:sdt>
          <w:sdtPr>
            <w:alias w:val="#Nav: /Header/QuoteNo_Lbl"/>
            <w:tag w:val="#Nav: Standard_Sales_Order_Conf/1305"/>
            <w:id w:val="-1266381342"/>
            <w:placeholder>
              <w:docPart w:val="693F331A4E424D6CBC378AA610D8384A"/>
            </w:placeholder>
            <w:dataBinding w:prefixMappings="xmlns:ns0='urn:microsoft-dynamics-nav/reports/Standard_Sales_Order_Conf/1305/'" w:xpath="/ns0:NavWordReportXmlPart[1]/ns0:Header[1]/ns0:QuoteNo_Lbl[1]" w:storeItemID="{4CF09929-FA08-4B71-B2F5-DCFD393417F8}"/>
            <w:text/>
          </w:sdtPr>
          <w:sdtContent>
            <w:tc>
              <w:tcPr>
                <w:tcW w:w="2551" w:type="dxa"/>
              </w:tcPr>
              <w:p w:rsidR="00676789" w:rsidP="008350A8" w:rsidRDefault="00CF4F6E" w14:paraId="270D1E1D" w14:textId="77777777">
                <w:pPr>
                  <w:pStyle w:val="Heading1"/>
                </w:pPr>
                <w:r w:rsidRPr="00456AFC">
                  <w:rPr>
                    <w:lang w:val="da-DK"/>
                  </w:rPr>
                  <w:t>QuoteNo_Lbl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_Lbl"/>
            <w:tag w:val="#Nav: Standard_Sales_Order_Conf/1305"/>
            <w:id w:val="-1844006567"/>
            <w:placeholder>
              <w:docPart w:val="5A0FDE7C4422471EA6E4071CC2DCC3DE"/>
            </w:placeholder>
            <w:dataBinding w:prefixMappings="xmlns:ns0='urn:microsoft-dynamics-nav/reports/Standard_Sales_Order_Conf/1305/'" w:xpath="/ns0:NavWordReportXmlPart[1]/ns0:Header[1]/ns0:ShipmentMethodDescription_Lbl[1]" w:storeItemID="{4CF09929-FA08-4B71-B2F5-DCFD393417F8}"/>
            <w:text/>
          </w:sdtPr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3D48FDA0" w14:textId="77777777">
                <w:pPr>
                  <w:pStyle w:val="Heading1"/>
                </w:pPr>
                <w:r w:rsidRPr="00456AFC">
                  <w:rPr>
                    <w:lang w:val="da-DK"/>
                  </w:rPr>
                  <w:t>ShipmentMethodDescription_Lbl</w:t>
                </w:r>
              </w:p>
            </w:tc>
          </w:sdtContent>
        </w:sdt>
      </w:tr>
      <w:tr w:rsidR="00676789" w:rsidTr="008350A8" w14:paraId="11B4727C" w14:textId="77777777">
        <w:sdt>
          <w:sdtPr>
            <w:alias w:val="#Nav: /Header/ExtDocNo_SalesHeader"/>
            <w:tag w:val="#Nav: Standard_Sales_Order_Conf/1305"/>
            <w:id w:val="1620342425"/>
            <w:placeholder>
              <w:docPart w:val="ECF533CA8B6C4D908977A8365DE08A95"/>
            </w:placeholder>
            <w:dataBinding w:prefixMappings="xmlns:ns0='urn:microsoft-dynamics-nav/reports/Standard_Sales_Order_Conf/1305/'" w:xpath="/ns0:NavWordReportXmlPart[1]/ns0:Header[1]/ns0:ExtDocNo_SalesHeader[1]" w:storeItemID="{4CF09929-FA08-4B71-B2F5-DCFD393417F8}"/>
            <w:text/>
          </w:sdtPr>
          <w:sdtContent>
            <w:tc>
              <w:tcPr>
                <w:tcW w:w="2551" w:type="dxa"/>
              </w:tcPr>
              <w:p w:rsidR="00676789" w:rsidP="008350A8" w:rsidRDefault="002220D6" w14:paraId="32A5E549" w14:textId="54712F4B">
                <w:proofErr w:type="spellStart"/>
                <w:r>
                  <w:t>ExtDocNo_SalesHeader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Order_Conf/1305"/>
            <w:id w:val="-2093382796"/>
            <w:placeholder>
              <w:docPart w:val="328FA2BAB5D94A7AAD03E2C770C7ADE7"/>
            </w:placeholder>
            <w:dataBinding w:prefixMappings="xmlns:ns0='urn:microsoft-dynamics-nav/reports/Standard_Sales_Order_Conf/1305/'" w:xpath="/ns0:NavWordReportXmlPart[1]/ns0:Header[1]/ns0:SalesPersonName[1]" w:storeItemID="{4CF09929-FA08-4B71-B2F5-DCFD393417F8}"/>
            <w:text/>
          </w:sdtPr>
          <w:sdtContent>
            <w:tc>
              <w:tcPr>
                <w:tcW w:w="2552" w:type="dxa"/>
              </w:tcPr>
              <w:p w:rsidR="00676789" w:rsidP="008350A8" w:rsidRDefault="00CF4F6E" w14:paraId="2159DD17" w14:textId="77777777">
                <w:r w:rsidRPr="00456AFC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QuoteNo"/>
            <w:tag w:val="#Nav: Standard_Sales_Order_Conf/1305"/>
            <w:id w:val="1867791684"/>
            <w:placeholder>
              <w:docPart w:val="8B9E147DFCDF4E93888164658FE85B29"/>
            </w:placeholder>
            <w:dataBinding w:prefixMappings="xmlns:ns0='urn:microsoft-dynamics-nav/reports/Standard_Sales_Order_Conf/1305/'" w:xpath="/ns0:NavWordReportXmlPart[1]/ns0:Header[1]/ns0:QuoteNo[1]" w:storeItemID="{4CF09929-FA08-4B71-B2F5-DCFD393417F8}"/>
            <w:text/>
          </w:sdtPr>
          <w:sdtContent>
            <w:tc>
              <w:tcPr>
                <w:tcW w:w="2551" w:type="dxa"/>
              </w:tcPr>
              <w:p w:rsidR="00676789" w:rsidP="008350A8" w:rsidRDefault="00CF4F6E" w14:paraId="0F837E58" w14:textId="77777777">
                <w:r w:rsidRPr="00456AFC">
                  <w:rPr>
                    <w:lang w:val="da-DK"/>
                  </w:rPr>
                  <w:t>QuoteNo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Order_Conf/1305"/>
            <w:id w:val="-168258069"/>
            <w:placeholder>
              <w:docPart w:val="1E1FBECECCA947E9B88801BF3D0D34A0"/>
            </w:placeholder>
            <w:dataBinding w:prefixMappings="xmlns:ns0='urn:microsoft-dynamics-nav/reports/Standard_Sales_Order_Conf/1305/'" w:xpath="/ns0:NavWordReportXmlPart[1]/ns0:Header[1]/ns0:ShipmentMethodDescription[1]" w:storeItemID="{4CF09929-FA08-4B71-B2F5-DCFD393417F8}"/>
            <w:text/>
          </w:sdtPr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4292B848" w14:textId="77777777">
                <w:r w:rsidRPr="00456AFC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Order_Conf/1305"/>
        <w:id w:val="-156540891"/>
        <w15:dataBinding w:prefixMappings="xmlns:ns0='urn:microsoft-dynamics-nav/reports/Standard_Sales_Order_Conf/1305/'" w:xpath="/ns0:NavWordReportXmlPart[1]/ns0:Header[1]/ns0:WorkDescriptionLines" w:storeItemID="{4CF09929-FA08-4B71-B2F5-DCFD393417F8}"/>
        <w15:repeatingSection/>
      </w:sdtPr>
      <w:sdtContent>
        <w:sdt>
          <w:sdtPr>
            <w:id w:val="1484192828"/>
            <w:placeholder>
              <w:docPart w:val="54B14E86971D4183AB5FE771C4A40275"/>
            </w:placeholder>
            <w15:repeatingSectionItem/>
          </w:sdtPr>
          <w:sdtContent>
            <w:sdt>
              <w:sdtPr>
                <w:alias w:val="#Nav: /Header/WorkDescriptionLines/WorkDescriptionLine"/>
                <w:tag w:val="#Nav: Standard_Sales_Order_Conf/1305"/>
                <w:id w:val="1295334976"/>
                <w:placeholder>
                  <w:docPart w:val="FF71DEA3C0954845AE68A1E590DA30C6"/>
                </w:placeholder>
                <w:dataBinding w:prefixMappings="xmlns:ns0='urn:microsoft-dynamics-nav/reports/Standard_Sales_Order_Conf/1305/'" w:xpath="/ns0:NavWordReportXmlPart[1]/ns0:Header[1]/ns0:WorkDescriptionLines[1]/ns0:WorkDescriptionLine[1]" w:storeItemID="{4CF09929-FA08-4B71-B2F5-DCFD393417F8}"/>
                <w:text/>
              </w:sdtPr>
              <w:sdtContent>
                <w:p w:rsidR="00654762" w:rsidP="00995E33" w:rsidRDefault="00654762" w14:paraId="5298A7B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E33456" w:rsidR="009C75FB" w:rsidP="00676789" w:rsidRDefault="009C75FB" w14:paraId="4567A2F9" w14:textId="77777777"/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54"/>
        <w:gridCol w:w="2732"/>
        <w:gridCol w:w="850"/>
        <w:gridCol w:w="709"/>
        <w:gridCol w:w="1701"/>
        <w:gridCol w:w="709"/>
        <w:gridCol w:w="709"/>
        <w:gridCol w:w="1842"/>
      </w:tblGrid>
      <w:tr w:rsidRPr="008350A8" w:rsidR="008350A8" w:rsidTr="002F0999" w14:paraId="6B67A4E9" w14:textId="77777777">
        <w:trPr>
          <w:trHeight w:val="546"/>
        </w:trPr>
        <w:sdt>
          <w:sdtPr>
            <w:alias w:val="#Nav: /Header/Line/ItemNo_Line_Lbl"/>
            <w:tag w:val="#Nav: Standard_Sales_Order_Conf/1305"/>
            <w:id w:val="771446451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ItemNo_Line_Lbl[1]" w:storeItemID="{4CF09929-FA08-4B71-B2F5-DCFD393417F8}"/>
            <w:text/>
          </w:sdtPr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33E415D5" w14:textId="77777777">
                <w:pPr>
                  <w:pStyle w:val="Heading1"/>
                </w:pPr>
                <w:proofErr w:type="spellStart"/>
                <w:r w:rsidRPr="008350A8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Order_Conf/1305"/>
            <w:id w:val="154539984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Description_Line_Lbl[1]" w:storeItemID="{4CF09929-FA08-4B71-B2F5-DCFD393417F8}"/>
            <w:text/>
          </w:sdtPr>
          <w:sdtContent>
            <w:tc>
              <w:tcPr>
                <w:tcW w:w="2732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50264B05" w14:textId="77777777">
                <w:pPr>
                  <w:pStyle w:val="Heading1"/>
                </w:pPr>
                <w:proofErr w:type="spellStart"/>
                <w:r w:rsidRPr="008350A8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Order_Conf/1305"/>
            <w:id w:val="616415257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Quantity_Line_Lbl[1]" w:storeItemID="{4CF09929-FA08-4B71-B2F5-DCFD393417F8}"/>
            <w:text/>
          </w:sdtPr>
          <w:sdtContent>
            <w:tc>
              <w:tcPr>
                <w:tcW w:w="850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6818D2F5" w14:textId="77777777">
                <w:pPr>
                  <w:pStyle w:val="Heading1"/>
                  <w:jc w:val="right"/>
                </w:pPr>
                <w:proofErr w:type="spellStart"/>
                <w:r w:rsidRPr="008350A8">
                  <w:t>Quantity_Line_Lbl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1B620089" w14:textId="77777777">
            <w:pPr>
              <w:pStyle w:val="Heading1"/>
            </w:pPr>
          </w:p>
        </w:tc>
        <w:sdt>
          <w:sdtPr>
            <w:alias w:val="#Nav: /Header/Line/UnitPrice_Lbl"/>
            <w:tag w:val="#Nav: Standard_Sales_Order_Conf/1305"/>
            <w:id w:val="-152107923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UnitPrice_Lbl[1]" w:storeItemID="{4CF09929-FA08-4B71-B2F5-DCFD393417F8}"/>
            <w:text/>
          </w:sdt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19BB4118" w14:textId="77777777">
                <w:pPr>
                  <w:pStyle w:val="Heading1"/>
                  <w:jc w:val="right"/>
                </w:pPr>
                <w:r w:rsidRPr="008350A8">
                  <w:t>UnitPrice_Lbl</w:t>
                </w:r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3FBCE779" w14:textId="77777777">
            <w:pPr>
              <w:pStyle w:val="Heading1"/>
            </w:pPr>
          </w:p>
        </w:tc>
        <w:sdt>
          <w:sdtPr>
            <w:alias w:val="#Nav: /Header/Line/VATPct_Line_Lbl"/>
            <w:tag w:val="#Nav: Standard_Sales_Order_Conf/1305"/>
            <w:id w:val="129124680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VATPct_Line_Lbl[1]" w:storeItemID="{4CF09929-FA08-4B71-B2F5-DCFD393417F8}"/>
            <w:text/>
          </w:sdtPr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4D08D7CF" w14:textId="77777777">
                <w:pPr>
                  <w:pStyle w:val="Heading1"/>
                  <w:jc w:val="right"/>
                </w:pPr>
                <w:proofErr w:type="spellStart"/>
                <w:r w:rsidRPr="008350A8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Order_Conf/1305"/>
            <w:id w:val="153223453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LineAmount_Line_Lbl[1]" w:storeItemID="{4CF09929-FA08-4B71-B2F5-DCFD393417F8}"/>
            <w:text/>
          </w:sdtPr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8350A8" w:rsidR="008350A8" w:rsidP="008350A8" w:rsidRDefault="008350A8" w14:paraId="674C0BA5" w14:textId="77777777">
                <w:pPr>
                  <w:pStyle w:val="Heading1"/>
                  <w:jc w:val="right"/>
                </w:pPr>
                <w:proofErr w:type="spellStart"/>
                <w:r w:rsidRPr="008350A8">
                  <w:t>LineAmount_Line_Lbl</w:t>
                </w:r>
                <w:proofErr w:type="spellEnd"/>
              </w:p>
            </w:tc>
          </w:sdtContent>
        </w:sdt>
      </w:tr>
      <w:tr w:rsidRPr="008350A8" w:rsidR="008350A8" w:rsidTr="002F0999" w14:paraId="43D947A9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8350A8" w:rsidR="008350A8" w:rsidP="008350A8" w:rsidRDefault="008350A8" w14:paraId="022E7509" w14:textId="77777777">
            <w:pPr>
              <w:pStyle w:val="NoSpacing"/>
            </w:pPr>
          </w:p>
        </w:tc>
        <w:tc>
          <w:tcPr>
            <w:tcW w:w="2732" w:type="dxa"/>
            <w:tcBorders>
              <w:top w:val="single" w:color="auto" w:sz="4" w:space="0"/>
            </w:tcBorders>
          </w:tcPr>
          <w:p w:rsidRPr="008350A8" w:rsidR="008350A8" w:rsidP="008350A8" w:rsidRDefault="008350A8" w14:paraId="4B4C8D72" w14:textId="77777777">
            <w:pPr>
              <w:pStyle w:val="NoSpacing"/>
            </w:pPr>
          </w:p>
        </w:tc>
        <w:tc>
          <w:tcPr>
            <w:tcW w:w="850" w:type="dxa"/>
            <w:tcBorders>
              <w:top w:val="single" w:color="auto" w:sz="4" w:space="0"/>
            </w:tcBorders>
          </w:tcPr>
          <w:p w:rsidRPr="008350A8" w:rsidR="008350A8" w:rsidP="008350A8" w:rsidRDefault="008350A8" w14:paraId="52DB2A94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3CFD4A48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</w:tcPr>
          <w:p w:rsidRPr="008350A8" w:rsidR="008350A8" w:rsidP="008350A8" w:rsidRDefault="008350A8" w14:paraId="5C176FD1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0A297F98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75109573" w14:textId="77777777">
            <w:pPr>
              <w:pStyle w:val="NoSpacing"/>
            </w:pPr>
          </w:p>
        </w:tc>
        <w:tc>
          <w:tcPr>
            <w:tcW w:w="184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8350A8" w:rsidR="008350A8" w:rsidP="008350A8" w:rsidRDefault="008350A8" w14:paraId="1842559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Order_Conf/1305"/>
          <w:id w:val="242693206"/>
          <w15:dataBinding w:prefixMappings="xmlns:ns0='urn:microsoft-dynamics-nav/reports/Standard_Sales_Order_Conf/1305/'" w:xpath="/ns0:NavWordReportXmlPart[1]/ns0:Header[1]/ns0:Line" w:storeItemID="{4CF09929-FA08-4B71-B2F5-DCFD393417F8}"/>
          <w15:repeatingSection/>
        </w:sdtPr>
        <w:sdtContent>
          <w:sdt>
            <w:sdtPr>
              <w:id w:val="-1870981941"/>
              <w:placeholder>
                <w:docPart w:val="DefaultPlaceholder_-1854013435"/>
              </w:placeholder>
              <w15:repeatingSectionItem/>
            </w:sdtPr>
            <w:sdtContent>
              <w:sdt>
                <w:sdtPr>
                  <w:alias w:val="#Nav: /Header/Line/LineWithoutPageBreak"/>
                  <w:tag w:val="#Nav: Standard_Sales_Order_Conf/1305"/>
                  <w:id w:val="-1088612968"/>
                  <w15:dataBinding w:prefixMappings="xmlns:ns0='urn:microsoft-dynamics-nav/reports/Standard_Sales_Order_Conf/1305/'" w:xpath="/ns0:NavWordReportXmlPart[1]/ns0:Header[1]/ns0:Line[1]/ns0:LineWithoutPageBreak" w:storeItemID="{4CF09929-FA08-4B71-B2F5-DCFD393417F8}"/>
                  <w15:repeatingSection/>
                </w:sdtPr>
                <w:sdtContent>
                  <w:sdt>
                    <w:sdtPr>
                      <w:id w:val="-50305974"/>
                      <w:placeholder>
                        <w:docPart w:val="DefaultPlaceholder_-1854013435"/>
                      </w:placeholder>
                      <w15:repeatingSectionItem/>
                    </w:sdtPr>
                    <w:sdtContent>
                      <w:tr w:rsidRPr="008350A8" w:rsidR="008350A8" w:rsidTr="00E33456" w14:paraId="0FB49025" w14:textId="77777777">
                        <w:trPr>
                          <w:trHeight w:val="227"/>
                        </w:trPr>
                        <w:sdt>
                          <w:sdtPr>
                            <w:alias w:val="#Nav: /Header/Line/LineWithoutPageBreak/NoWithoutPageBreak"/>
                            <w:tag w:val="#Nav: Standard_Sales_Order_Conf/1305"/>
                            <w:id w:val="-5985635"/>
                            <w:placeholder>
                              <w:docPart w:val="DefaultPlaceholder_-1854013440"/>
                            </w:placeholder>
                            <w:dataBinding w:prefixMappings="xmlns:ns0='urn:microsoft-dynamics-nav/reports/Standard_Sales_Order_Conf/1305/'" w:xpath="/ns0:NavWordReportXmlPart[1]/ns0:Header[1]/ns0:Line[1]/ns0:LineWithoutPageBreak[1]/ns0:NoWithoutPageBreak[1]" w:storeItemID="{4CF09929-FA08-4B71-B2F5-DCFD393417F8}"/>
                            <w:text/>
                          </w:sdtPr>
                          <w:sdtContent>
                            <w:tc>
                              <w:tcPr>
                                <w:tcW w:w="954" w:type="dxa"/>
                              </w:tcPr>
                              <w:p w:rsidRPr="008350A8" w:rsidR="008350A8" w:rsidP="00995E33" w:rsidRDefault="00285E22" w14:paraId="019EE9C7" w14:textId="6933E9E5">
                                <w:proofErr w:type="spellStart"/>
                                <w:r>
                                  <w:t>NoWithoutPageBreak</w:t>
                                </w:r>
                                <w:proofErr w:type="spellEnd"/>
                              </w:p>
                            </w:tc>
                          </w:sdtContent>
                        </w:sdt>
                        <w:sdt>
                          <w:sdtPr>
                            <w:alias w:val="#Nav: /Header/Line/LineWithoutPageBreak/DescriptionWithoutPageBreak"/>
                            <w:tag w:val="#Nav: Standard_Sales_Order_Conf/1305"/>
                            <w:id w:val="-1045209635"/>
                            <w:placeholder>
                              <w:docPart w:val="DefaultPlaceholder_-1854013440"/>
                            </w:placeholder>
                            <w:dataBinding w:prefixMappings="xmlns:ns0='urn:microsoft-dynamics-nav/reports/Standard_Sales_Order_Conf/1305/'" w:xpath="/ns0:NavWordReportXmlPart[1]/ns0:Header[1]/ns0:Line[1]/ns0:LineWithoutPageBreak[1]/ns0:DescriptionWithoutPageBreak[1]" w:storeItemID="{4CF09929-FA08-4B71-B2F5-DCFD393417F8}"/>
                            <w:text/>
                          </w:sdtPr>
                          <w:sdtContent>
                            <w:tc>
                              <w:tcPr>
                                <w:tcW w:w="2732" w:type="dxa"/>
                              </w:tcPr>
                              <w:p w:rsidRPr="008350A8" w:rsidR="008350A8" w:rsidP="00995E33" w:rsidRDefault="00285E22" w14:paraId="487B206E" w14:textId="16735B9B">
                                <w:proofErr w:type="spellStart"/>
                                <w:r>
                                  <w:t>DescriptionWithoutPageBreak</w:t>
                                </w:r>
                                <w:proofErr w:type="spellEnd"/>
                              </w:p>
                            </w:tc>
                          </w:sdtContent>
                        </w:sdt>
                        <w:sdt>
                          <w:sdtPr>
                            <w:alias w:val="#Nav: /Header/Line/LineWithoutPageBreak/QuantityWithoutPageBreak"/>
                            <w:tag w:val="#Nav: Standard_Sales_Order_Conf/1305"/>
                            <w:id w:val="-1117989911"/>
                            <w:placeholder>
                              <w:docPart w:val="DefaultPlaceholder_-1854013440"/>
                            </w:placeholder>
                            <w:dataBinding w:prefixMappings="xmlns:ns0='urn:microsoft-dynamics-nav/reports/Standard_Sales_Order_Conf/1305/'" w:xpath="/ns0:NavWordReportXmlPart[1]/ns0:Header[1]/ns0:Line[1]/ns0:LineWithoutPageBreak[1]/ns0:QuantityWithoutPageBreak[1]" w:storeItemID="{4CF09929-FA08-4B71-B2F5-DCFD393417F8}"/>
                            <w:text/>
                          </w:sdtPr>
                          <w:sdtContent>
                            <w:tc>
                              <w:tcPr>
                                <w:tcW w:w="850" w:type="dxa"/>
                              </w:tcPr>
                              <w:p w:rsidRPr="008350A8" w:rsidR="008350A8" w:rsidP="00995E33" w:rsidRDefault="00285E22" w14:paraId="3697EB16" w14:textId="0F8B2EDB">
                                <w:pPr>
                                  <w:jc w:val="right"/>
                                </w:pPr>
                                <w:proofErr w:type="spellStart"/>
                                <w:r>
                                  <w:t>QuantityWithoutPageBreak</w:t>
                                </w:r>
                                <w:proofErr w:type="spellEnd"/>
                              </w:p>
                            </w:tc>
                          </w:sdtContent>
                        </w:sdt>
                        <w:sdt>
                          <w:sdtPr>
                            <w:alias w:val="#Nav: /Header/Line/LineWithoutPageBreak/UnitOfMeasureWithoutPageBreak"/>
                            <w:tag w:val="#Nav: Standard_Sales_Order_Conf/1305"/>
                            <w:id w:val="193283667"/>
                            <w:placeholder>
                              <w:docPart w:val="DefaultPlaceholder_-1854013440"/>
                            </w:placeholder>
                            <w:dataBinding w:prefixMappings="xmlns:ns0='urn:microsoft-dynamics-nav/reports/Standard_Sales_Order_Conf/1305/'" w:xpath="/ns0:NavWordReportXmlPart[1]/ns0:Header[1]/ns0:Line[1]/ns0:LineWithoutPageBreak[1]/ns0:UnitOfMeasureWithoutPageBreak[1]" w:storeItemID="{4CF09929-FA08-4B71-B2F5-DCFD393417F8}"/>
                            <w:text/>
                          </w:sdtPr>
                          <w:sdtContent>
                            <w:tc>
                              <w:tcPr>
                                <w:tcW w:w="709" w:type="dxa"/>
                              </w:tcPr>
                              <w:p w:rsidRPr="008350A8" w:rsidR="008350A8" w:rsidP="00995E33" w:rsidRDefault="00285E22" w14:paraId="7D228919" w14:textId="7D59ACD9">
                                <w:pPr>
                                  <w:jc w:val="right"/>
                                </w:pPr>
                                <w:proofErr w:type="spellStart"/>
                                <w:r>
                                  <w:t>UnitOfMeasureWithoutPageBreak</w:t>
                                </w:r>
                                <w:proofErr w:type="spellEnd"/>
                              </w:p>
                            </w:tc>
                          </w:sdtContent>
                        </w:sdt>
                        <w:sdt>
                          <w:sdtPr>
                            <w:alias w:val="#Nav: /Header/Line/LineWithoutPageBreak/UnitPriceWithoutPageBreak"/>
                            <w:tag w:val="#Nav: Standard_Sales_Order_Conf/1305"/>
                            <w:id w:val="1745674020"/>
                            <w:placeholder>
                              <w:docPart w:val="DefaultPlaceholder_-1854013440"/>
                            </w:placeholder>
                            <w:dataBinding w:prefixMappings="xmlns:ns0='urn:microsoft-dynamics-nav/reports/Standard_Sales_Order_Conf/1305/'" w:xpath="/ns0:NavWordReportXmlPart[1]/ns0:Header[1]/ns0:Line[1]/ns0:LineWithoutPageBreak[1]/ns0:UnitPriceWithoutPageBreak[1]" w:storeItemID="{4CF09929-FA08-4B71-B2F5-DCFD393417F8}"/>
                            <w:text/>
                          </w:sdtPr>
                          <w:sdtContent>
                            <w:tc>
                              <w:tcPr>
                                <w:tcW w:w="1701" w:type="dxa"/>
                              </w:tcPr>
                              <w:p w:rsidRPr="008350A8" w:rsidR="008350A8" w:rsidP="00995E33" w:rsidRDefault="00285E22" w14:paraId="30F289AE" w14:textId="0BE1815D">
                                <w:pPr>
                                  <w:jc w:val="right"/>
                                </w:pPr>
                                <w:proofErr w:type="spellStart"/>
                                <w:r>
                                  <w:t>UnitPriceWithoutPageBreak</w:t>
                                </w:r>
                                <w:proofErr w:type="spellEnd"/>
                              </w:p>
                            </w:tc>
                          </w:sdtContent>
                        </w:sdt>
                        <w:sdt>
                          <w:sdtPr>
                            <w:alias w:val="#Nav: /Header/Line/LineWithoutPageBreak/LineDiscountPercentTextWithoutPageBreak"/>
                            <w:tag w:val="#Nav: Standard_Sales_Order_Conf/1305"/>
                            <w:id w:val="1547025064"/>
                            <w:placeholder>
                              <w:docPart w:val="DefaultPlaceholder_-1854013440"/>
                            </w:placeholder>
                            <w:dataBinding w:prefixMappings="xmlns:ns0='urn:microsoft-dynamics-nav/reports/Standard_Sales_Order_Conf/1305/'" w:xpath="/ns0:NavWordReportXmlPart[1]/ns0:Header[1]/ns0:Line[1]/ns0:LineWithoutPageBreak[1]/ns0:LineDiscountPercentTextWithoutPageBreak[1]" w:storeItemID="{4CF09929-FA08-4B71-B2F5-DCFD393417F8}"/>
                            <w:text/>
                          </w:sdtPr>
                          <w:sdtContent>
                            <w:tc>
                              <w:tcPr>
                                <w:tcW w:w="709" w:type="dxa"/>
                              </w:tcPr>
                              <w:p w:rsidRPr="008350A8" w:rsidR="008350A8" w:rsidP="00995E33" w:rsidRDefault="00285E22" w14:paraId="6398ACF4" w14:textId="7E70E0EE">
                                <w:pPr>
                                  <w:jc w:val="right"/>
                                </w:pPr>
                                <w:proofErr w:type="spellStart"/>
                                <w:r>
                                  <w:t>LineDiscountPercentTextWithoutPageBreak</w:t>
                                </w:r>
                                <w:proofErr w:type="spellEnd"/>
                              </w:p>
                            </w:tc>
                          </w:sdtContent>
                        </w:sdt>
                        <w:sdt>
                          <w:sdtPr>
                            <w:alias w:val="#Nav: /Header/Line/LineWithoutPageBreak/VATPctWithoutPageBreak"/>
                            <w:tag w:val="#Nav: Standard_Sales_Order_Conf/1305"/>
                            <w:id w:val="-1667087634"/>
                            <w:placeholder>
                              <w:docPart w:val="DefaultPlaceholder_-1854013440"/>
                            </w:placeholder>
                            <w:dataBinding w:prefixMappings="xmlns:ns0='urn:microsoft-dynamics-nav/reports/Standard_Sales_Order_Conf/1305/'" w:xpath="/ns0:NavWordReportXmlPart[1]/ns0:Header[1]/ns0:Line[1]/ns0:LineWithoutPageBreak[1]/ns0:VATPctWithoutPageBreak[1]" w:storeItemID="{4CF09929-FA08-4B71-B2F5-DCFD393417F8}"/>
                            <w:text/>
                          </w:sdtPr>
                          <w:sdtContent>
                            <w:tc>
                              <w:tcPr>
                                <w:tcW w:w="709" w:type="dxa"/>
                              </w:tcPr>
                              <w:p w:rsidRPr="008350A8" w:rsidR="008350A8" w:rsidP="00995E33" w:rsidRDefault="00285E22" w14:paraId="732FF730" w14:textId="0418B637">
                                <w:pPr>
                                  <w:jc w:val="right"/>
                                </w:pPr>
                                <w:proofErr w:type="spellStart"/>
                                <w:r>
                                  <w:t>VATPctWithoutPageBreak</w:t>
                                </w:r>
                                <w:proofErr w:type="spellEnd"/>
                              </w:p>
                            </w:tc>
                          </w:sdtContent>
                        </w:sdt>
                        <w:sdt>
                          <w:sdtPr>
                            <w:alias w:val="#Nav: /Header/Line/LineWithoutPageBreak/LineAmountWithoutPageBreak"/>
                            <w:tag w:val="#Nav: Standard_Sales_Order_Conf/1305"/>
                            <w:id w:val="-1934267463"/>
                            <w:placeholder>
                              <w:docPart w:val="DefaultPlaceholder_-1854013440"/>
                            </w:placeholder>
                            <w:dataBinding w:prefixMappings="xmlns:ns0='urn:microsoft-dynamics-nav/reports/Standard_Sales_Order_Conf/1305/'" w:xpath="/ns0:NavWordReportXmlPart[1]/ns0:Header[1]/ns0:Line[1]/ns0:LineWithoutPageBreak[1]/ns0:LineAmountWithoutPageBreak[1]" w:storeItemID="{4CF09929-FA08-4B71-B2F5-DCFD393417F8}"/>
                            <w:text/>
                          </w:sdtPr>
                          <w:sdtContent>
                            <w:tc>
                              <w:tcPr>
                                <w:tcW w:w="1842" w:type="dxa"/>
                                <w:tcMar>
                                  <w:right w:w="0" w:type="dxa"/>
                                </w:tcMar>
                              </w:tcPr>
                              <w:p w:rsidRPr="008350A8" w:rsidR="008350A8" w:rsidP="00995E33" w:rsidRDefault="00285E22" w14:paraId="122AD185" w14:textId="7ED53A13">
                                <w:pPr>
                                  <w:jc w:val="right"/>
                                </w:pPr>
                                <w:proofErr w:type="spellStart"/>
                                <w:r>
                                  <w:t>LineAmountWithoutPageBreak</w:t>
                                </w:r>
                                <w:proofErr w:type="spellEnd"/>
                              </w:p>
                            </w:tc>
                          </w:sdtContent>
                        </w:sdt>
                      </w:tr>
                    </w:sdtContent>
                  </w:sdt>
                </w:sdtContent>
              </w:sdt>
              <w:sdt>
                <w:sdtPr>
                  <w:alias w:val="#Nav: /Header/Line/LineWithPageBreak"/>
                  <w:tag w:val="#Nav: Standard_Sales_Order_Conf/1305"/>
                  <w:id w:val="-2070494588"/>
                  <w15:dataBinding w:prefixMappings="xmlns:ns0='urn:microsoft-dynamics-nav/reports/Standard_Sales_Order_Conf/1305/'" w:xpath="/ns0:NavWordReportXmlPart[1]/ns0:Header[1]/ns0:Line[1]/ns0:LineWithPageBreak" w:storeItemID="{4CF09929-FA08-4B71-B2F5-DCFD393417F8}"/>
                  <w15:repeatingSection/>
                </w:sdtPr>
                <w:sdtContent>
                  <w:sdt>
                    <w:sdtPr>
                      <w:id w:val="-453410531"/>
                      <w:placeholder>
                        <w:docPart w:val="DefaultPlaceholder_-1854013435"/>
                      </w:placeholder>
                      <w15:repeatingSectionItem/>
                    </w:sdtPr>
                    <w:sdtContent>
                      <w:tr w:rsidRPr="008350A8" w:rsidR="00A57A91" w:rsidTr="00E33456" w14:paraId="0832EFFC" w14:textId="77777777">
                        <w:trPr>
                          <w:trHeight w:val="227"/>
                        </w:trPr>
                        <w:sdt>
                          <w:sdtPr>
                            <w:alias w:val="#Nav: /Header/Line/LineWithPageBreak/NoWithPageBreak"/>
                            <w:tag w:val="#Nav: Standard_Sales_Order_Conf/1305"/>
                            <w:id w:val="-950319380"/>
                            <w:placeholder>
                              <w:docPart w:val="DefaultPlaceholder_-1854013440"/>
                            </w:placeholder>
                            <w:dataBinding w:prefixMappings="xmlns:ns0='urn:microsoft-dynamics-nav/reports/Standard_Sales_Order_Conf/1305/'" w:xpath="/ns0:NavWordReportXmlPart[1]/ns0:Header[1]/ns0:Line[1]/ns0:LineWithPageBreak[1]/ns0:NoWithPageBreak[1]" w:storeItemID="{4CF09929-FA08-4B71-B2F5-DCFD393417F8}"/>
                            <w:text/>
                          </w:sdtPr>
                          <w:sdtContent>
                            <w:tc>
                              <w:tcPr>
                                <w:tcW w:w="954" w:type="dxa"/>
                              </w:tcPr>
                              <w:p w:rsidRPr="008350A8" w:rsidR="00A57A91" w:rsidP="00995E33" w:rsidRDefault="00285E22" w14:paraId="2C81FC95" w14:textId="36C10ECF">
                                <w:pPr>
                                  <w:pageBreakBefore/>
                                </w:pPr>
                                <w:proofErr w:type="spellStart"/>
                                <w:r>
                                  <w:t>NoWithPageBreak</w:t>
                                </w:r>
                                <w:proofErr w:type="spellEnd"/>
                              </w:p>
                            </w:tc>
                          </w:sdtContent>
                        </w:sdt>
                        <w:sdt>
                          <w:sdtPr>
                            <w:alias w:val="#Nav: /Header/Line/LineWithPageBreak/DescriptionWithPageBreak"/>
                            <w:tag w:val="#Nav: Standard_Sales_Order_Conf/1305"/>
                            <w:id w:val="944809204"/>
                            <w:placeholder>
                              <w:docPart w:val="DefaultPlaceholder_-1854013440"/>
                            </w:placeholder>
                            <w:dataBinding w:prefixMappings="xmlns:ns0='urn:microsoft-dynamics-nav/reports/Standard_Sales_Order_Conf/1305/'" w:xpath="/ns0:NavWordReportXmlPart[1]/ns0:Header[1]/ns0:Line[1]/ns0:LineWithPageBreak[1]/ns0:DescriptionWithPageBreak[1]" w:storeItemID="{4CF09929-FA08-4B71-B2F5-DCFD393417F8}"/>
                            <w:text/>
                          </w:sdtPr>
                          <w:sdtContent>
                            <w:tc>
                              <w:tcPr>
                                <w:tcW w:w="2732" w:type="dxa"/>
                              </w:tcPr>
                              <w:p w:rsidRPr="008350A8" w:rsidR="00A57A91" w:rsidP="00995E33" w:rsidRDefault="00285E22" w14:paraId="11C3B9BF" w14:textId="0246DD78">
                                <w:pPr>
                                  <w:pageBreakBefore/>
                                </w:pPr>
                                <w:proofErr w:type="spellStart"/>
                                <w:r>
                                  <w:t>DescriptionWithPageBreak</w:t>
                                </w:r>
                                <w:proofErr w:type="spellEnd"/>
                              </w:p>
                            </w:tc>
                          </w:sdtContent>
                        </w:sdt>
                        <w:sdt>
                          <w:sdtPr>
                            <w:alias w:val="#Nav: /Header/Line/LineWithPageBreak/QuantityWithPageBreak"/>
                            <w:tag w:val="#Nav: Standard_Sales_Order_Conf/1305"/>
                            <w:id w:val="-313712520"/>
                            <w:placeholder>
                              <w:docPart w:val="DefaultPlaceholder_-1854013440"/>
                            </w:placeholder>
                            <w:dataBinding w:prefixMappings="xmlns:ns0='urn:microsoft-dynamics-nav/reports/Standard_Sales_Order_Conf/1305/'" w:xpath="/ns0:NavWordReportXmlPart[1]/ns0:Header[1]/ns0:Line[1]/ns0:LineWithPageBreak[1]/ns0:QuantityWithPageBreak[1]" w:storeItemID="{4CF09929-FA08-4B71-B2F5-DCFD393417F8}"/>
                            <w:text/>
                          </w:sdtPr>
                          <w:sdtContent>
                            <w:tc>
                              <w:tcPr>
                                <w:tcW w:w="850" w:type="dxa"/>
                              </w:tcPr>
                              <w:p w:rsidRPr="008350A8" w:rsidR="00A57A91" w:rsidP="00995E33" w:rsidRDefault="00285E22" w14:paraId="1CB99128" w14:textId="68DE8504">
                                <w:pPr>
                                  <w:pageBreakBefore/>
                                  <w:jc w:val="right"/>
                                </w:pPr>
                                <w:proofErr w:type="spellStart"/>
                                <w:r>
                                  <w:t>QuantityWithPageBreak</w:t>
                                </w:r>
                                <w:proofErr w:type="spellEnd"/>
                              </w:p>
                            </w:tc>
                          </w:sdtContent>
                        </w:sdt>
                        <w:sdt>
                          <w:sdtPr>
                            <w:alias w:val="#Nav: /Header/Line/LineWithPageBreak/UnitOfMeasureWithPageBreak"/>
                            <w:tag w:val="#Nav: Standard_Sales_Order_Conf/1305"/>
                            <w:id w:val="-1329748979"/>
                            <w:placeholder>
                              <w:docPart w:val="DefaultPlaceholder_-1854013440"/>
                            </w:placeholder>
                            <w:dataBinding w:prefixMappings="xmlns:ns0='urn:microsoft-dynamics-nav/reports/Standard_Sales_Order_Conf/1305/'" w:xpath="/ns0:NavWordReportXmlPart[1]/ns0:Header[1]/ns0:Line[1]/ns0:LineWithPageBreak[1]/ns0:UnitOfMeasureWithPageBreak[1]" w:storeItemID="{4CF09929-FA08-4B71-B2F5-DCFD393417F8}"/>
                            <w:text/>
                          </w:sdtPr>
                          <w:sdtContent>
                            <w:tc>
                              <w:tcPr>
                                <w:tcW w:w="709" w:type="dxa"/>
                              </w:tcPr>
                              <w:p w:rsidRPr="008350A8" w:rsidR="00A57A91" w:rsidP="00995E33" w:rsidRDefault="00285E22" w14:paraId="16026AEC" w14:textId="47D1B331">
                                <w:pPr>
                                  <w:pageBreakBefore/>
                                  <w:jc w:val="right"/>
                                </w:pPr>
                                <w:proofErr w:type="spellStart"/>
                                <w:r>
                                  <w:t>UnitOfMeasureWithPageBreak</w:t>
                                </w:r>
                                <w:proofErr w:type="spellEnd"/>
                              </w:p>
                            </w:tc>
                          </w:sdtContent>
                        </w:sdt>
                        <w:sdt>
                          <w:sdtPr>
                            <w:alias w:val="#Nav: /Header/Line/LineWithPageBreak/UnitPriceWithPageBreak"/>
                            <w:tag w:val="#Nav: Standard_Sales_Order_Conf/1305"/>
                            <w:id w:val="-1883251167"/>
                            <w:placeholder>
                              <w:docPart w:val="DefaultPlaceholder_-1854013440"/>
                            </w:placeholder>
                            <w:dataBinding w:prefixMappings="xmlns:ns0='urn:microsoft-dynamics-nav/reports/Standard_Sales_Order_Conf/1305/'" w:xpath="/ns0:NavWordReportXmlPart[1]/ns0:Header[1]/ns0:Line[1]/ns0:LineWithPageBreak[1]/ns0:UnitPriceWithPageBreak[1]" w:storeItemID="{4CF09929-FA08-4B71-B2F5-DCFD393417F8}"/>
                            <w:text/>
                          </w:sdtPr>
                          <w:sdtContent>
                            <w:tc>
                              <w:tcPr>
                                <w:tcW w:w="1701" w:type="dxa"/>
                              </w:tcPr>
                              <w:p w:rsidRPr="008350A8" w:rsidR="00A57A91" w:rsidP="00995E33" w:rsidRDefault="00285E22" w14:paraId="75CCACD5" w14:textId="120115E1">
                                <w:pPr>
                                  <w:pageBreakBefore/>
                                  <w:jc w:val="right"/>
                                </w:pPr>
                                <w:proofErr w:type="spellStart"/>
                                <w:r>
                                  <w:t>UnitPriceWithPageBreak</w:t>
                                </w:r>
                                <w:proofErr w:type="spellEnd"/>
                              </w:p>
                            </w:tc>
                          </w:sdtContent>
                        </w:sdt>
                        <w:sdt>
                          <w:sdtPr>
                            <w:alias w:val="#Nav: /Header/Line/LineWithPageBreak/LineDiscountPercentTextWithPageBreak"/>
                            <w:tag w:val="#Nav: Standard_Sales_Order_Conf/1305"/>
                            <w:id w:val="-442844706"/>
                            <w:placeholder>
                              <w:docPart w:val="DefaultPlaceholder_-1854013440"/>
                            </w:placeholder>
                            <w:dataBinding w:prefixMappings="xmlns:ns0='urn:microsoft-dynamics-nav/reports/Standard_Sales_Order_Conf/1305/'" w:xpath="/ns0:NavWordReportXmlPart[1]/ns0:Header[1]/ns0:Line[1]/ns0:LineWithPageBreak[1]/ns0:LineDiscountPercentTextWithPageBreak[1]" w:storeItemID="{4CF09929-FA08-4B71-B2F5-DCFD393417F8}"/>
                            <w:text/>
                          </w:sdtPr>
                          <w:sdtContent>
                            <w:tc>
                              <w:tcPr>
                                <w:tcW w:w="709" w:type="dxa"/>
                              </w:tcPr>
                              <w:p w:rsidRPr="008350A8" w:rsidR="00A57A91" w:rsidP="00995E33" w:rsidRDefault="00285E22" w14:paraId="480F640F" w14:textId="0F12C1FD">
                                <w:pPr>
                                  <w:pageBreakBefore/>
                                  <w:jc w:val="right"/>
                                </w:pPr>
                                <w:proofErr w:type="spellStart"/>
                                <w:r>
                                  <w:t>LineDiscountPercentTextWithPageBreak</w:t>
                                </w:r>
                                <w:proofErr w:type="spellEnd"/>
                              </w:p>
                            </w:tc>
                          </w:sdtContent>
                        </w:sdt>
                        <w:sdt>
                          <w:sdtPr>
                            <w:alias w:val="#Nav: /Header/Line/LineWithPageBreak/VATPctWithPageBreak"/>
                            <w:tag w:val="#Nav: Standard_Sales_Order_Conf/1305"/>
                            <w:id w:val="-1067181588"/>
                            <w:placeholder>
                              <w:docPart w:val="DefaultPlaceholder_-1854013440"/>
                            </w:placeholder>
                            <w:dataBinding w:prefixMappings="xmlns:ns0='urn:microsoft-dynamics-nav/reports/Standard_Sales_Order_Conf/1305/'" w:xpath="/ns0:NavWordReportXmlPart[1]/ns0:Header[1]/ns0:Line[1]/ns0:LineWithPageBreak[1]/ns0:VATPctWithPageBreak[1]" w:storeItemID="{4CF09929-FA08-4B71-B2F5-DCFD393417F8}"/>
                            <w:text/>
                          </w:sdtPr>
                          <w:sdtContent>
                            <w:tc>
                              <w:tcPr>
                                <w:tcW w:w="709" w:type="dxa"/>
                              </w:tcPr>
                              <w:p w:rsidRPr="008350A8" w:rsidR="00A57A91" w:rsidP="00995E33" w:rsidRDefault="00285E22" w14:paraId="117E76E2" w14:textId="6BA2DD8C">
                                <w:pPr>
                                  <w:pageBreakBefore/>
                                  <w:jc w:val="right"/>
                                </w:pPr>
                                <w:proofErr w:type="spellStart"/>
                                <w:r>
                                  <w:t>VATPctWithPageBreak</w:t>
                                </w:r>
                                <w:proofErr w:type="spellEnd"/>
                              </w:p>
                            </w:tc>
                          </w:sdtContent>
                        </w:sdt>
                        <w:sdt>
                          <w:sdtPr>
                            <w:alias w:val="#Nav: /Header/Line/LineWithPageBreak/LineAmountWithPageBreak"/>
                            <w:tag w:val="#Nav: Standard_Sales_Order_Conf/1305"/>
                            <w:id w:val="-719205108"/>
                            <w:placeholder>
                              <w:docPart w:val="DefaultPlaceholder_-1854013440"/>
                            </w:placeholder>
                            <w:dataBinding w:prefixMappings="xmlns:ns0='urn:microsoft-dynamics-nav/reports/Standard_Sales_Order_Conf/1305/'" w:xpath="/ns0:NavWordReportXmlPart[1]/ns0:Header[1]/ns0:Line[1]/ns0:LineWithPageBreak[1]/ns0:LineAmountWithPageBreak[1]" w:storeItemID="{4CF09929-FA08-4B71-B2F5-DCFD393417F8}"/>
                            <w:text/>
                          </w:sdtPr>
                          <w:sdtContent>
                            <w:tc>
                              <w:tcPr>
                                <w:tcW w:w="1842" w:type="dxa"/>
                                <w:tcMar>
                                  <w:right w:w="0" w:type="dxa"/>
                                </w:tcMar>
                              </w:tcPr>
                              <w:p w:rsidRPr="008350A8" w:rsidR="00A57A91" w:rsidP="00995E33" w:rsidRDefault="00285E22" w14:paraId="3BA37100" w14:textId="7F1D0C78">
                                <w:pPr>
                                  <w:pageBreakBefore/>
                                  <w:jc w:val="right"/>
                                </w:pPr>
                                <w:proofErr w:type="spellStart"/>
                                <w:r>
                                  <w:t>LineAmountWithPageBreak</w:t>
                                </w:r>
                                <w:proofErr w:type="spellEnd"/>
                              </w:p>
                            </w:tc>
                          </w:sdtContent>
                        </w:sdt>
                      </w:tr>
                    </w:sdtContent>
                  </w:sdt>
                </w:sdtContent>
              </w:sdt>
            </w:sdtContent>
          </w:sdt>
        </w:sdtContent>
      </w:sdt>
      <w:tr w:rsidRPr="008350A8" w:rsidR="008350A8" w:rsidTr="002F0999" w14:paraId="017DF65C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1D0A9118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396CFB4B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4F14137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565FB412" w14:textId="77777777">
            <w:pPr>
              <w:pStyle w:val="NoSpacing"/>
            </w:pPr>
          </w:p>
        </w:tc>
        <w:tc>
          <w:tcPr>
            <w:tcW w:w="1701" w:type="dxa"/>
          </w:tcPr>
          <w:p w:rsidRPr="008350A8" w:rsidR="008350A8" w:rsidP="008350A8" w:rsidRDefault="008350A8" w14:paraId="308BEF41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3666CDB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B6AB1AD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172F027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Order_Conf/1305"/>
          <w:id w:val="1981810996"/>
          <w15:dataBinding w:prefixMappings="xmlns:ns0='urn:microsoft-dynamics-nav/reports/Standard_Sales_Order_Conf/1305/'" w:xpath="/ns0:NavWordReportXmlPart[1]/ns0:Header[1]/ns0:ReportTotalsLine" w:storeItemID="{4CF09929-FA08-4B71-B2F5-DCFD393417F8}"/>
          <w15:repeatingSection/>
        </w:sdtPr>
        <w:sdtContent>
          <w:sdt>
            <w:sdtPr>
              <w:id w:val="768507247"/>
              <w:placeholder>
                <w:docPart w:val="3833B833E2C242138C57941B24FF6BA0"/>
              </w:placeholder>
              <w15:repeatingSectionItem/>
            </w:sdtPr>
            <w:sdtContent>
              <w:tr w:rsidRPr="008350A8" w:rsidR="008350A8" w:rsidTr="00E33456" w14:paraId="761CE82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8350A8" w:rsidR="008350A8" w:rsidP="008350A8" w:rsidRDefault="008350A8" w14:paraId="5860CF35" w14:textId="77777777">
                    <w:pPr>
                      <w:pStyle w:val="NoSpacing"/>
                    </w:pPr>
                  </w:p>
                </w:tc>
                <w:tc>
                  <w:tcPr>
                    <w:tcW w:w="2732" w:type="dxa"/>
                  </w:tcPr>
                  <w:p w:rsidRPr="008350A8" w:rsidR="008350A8" w:rsidP="008350A8" w:rsidRDefault="008350A8" w14:paraId="14FA0F68" w14:textId="77777777">
                    <w:pPr>
                      <w:pStyle w:val="NoSpacing"/>
                    </w:pPr>
                  </w:p>
                </w:tc>
                <w:tc>
                  <w:tcPr>
                    <w:tcW w:w="850" w:type="dxa"/>
                  </w:tcPr>
                  <w:p w:rsidRPr="008350A8" w:rsidR="008350A8" w:rsidP="008350A8" w:rsidRDefault="008350A8" w14:paraId="582DBDFB" w14:textId="77777777">
                    <w:pPr>
                      <w:pStyle w:val="NoSpacing"/>
                    </w:pPr>
                  </w:p>
                </w:tc>
                <w:tc>
                  <w:tcPr>
                    <w:tcW w:w="709" w:type="dxa"/>
                  </w:tcPr>
                  <w:p w:rsidRPr="008350A8" w:rsidR="008350A8" w:rsidP="008350A8" w:rsidRDefault="008350A8" w14:paraId="6DDE1EAC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Order_Conf/1305"/>
                    <w:id w:val="1468313313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Description_ReportTotalsLine[1]" w:storeItemID="{4CF09929-FA08-4B71-B2F5-DCFD393417F8}"/>
                    <w:text/>
                  </w:sdtPr>
                  <w:sdtContent>
                    <w:tc>
                      <w:tcPr>
                        <w:tcW w:w="3119" w:type="dxa"/>
                        <w:gridSpan w:val="3"/>
                      </w:tcPr>
                      <w:p w:rsidRPr="008350A8" w:rsidR="008350A8" w:rsidP="00995E33" w:rsidRDefault="008350A8" w14:paraId="7D4B9A2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Order_Conf/1305"/>
                    <w:id w:val="1520812946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Amount_ReportTotalsLine[1]" w:storeItemID="{4CF09929-FA08-4B71-B2F5-DCFD393417F8}"/>
                    <w:text/>
                  </w:sdtPr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995E33" w:rsidRDefault="008350A8" w14:paraId="5866AD8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8350A8" w14:paraId="2CF40FED" w14:textId="77777777">
        <w:trPr>
          <w:trHeight w:val="113"/>
        </w:trPr>
        <w:tc>
          <w:tcPr>
            <w:tcW w:w="954" w:type="dxa"/>
          </w:tcPr>
          <w:p w:rsidRPr="008350A8" w:rsidR="008350A8" w:rsidP="008350A8" w:rsidRDefault="008350A8" w14:paraId="4E0298D3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4ADB848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78395FF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7E1E2A6E" w14:textId="77777777">
            <w:pPr>
              <w:pStyle w:val="NoSpacing"/>
            </w:pPr>
          </w:p>
        </w:tc>
        <w:tc>
          <w:tcPr>
            <w:tcW w:w="3119" w:type="dxa"/>
            <w:gridSpan w:val="3"/>
          </w:tcPr>
          <w:p w:rsidRPr="008350A8" w:rsidR="008350A8" w:rsidP="008350A8" w:rsidRDefault="008350A8" w14:paraId="664EB326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743B95F0" w14:textId="77777777">
            <w:pPr>
              <w:pStyle w:val="NoSpacing"/>
            </w:pPr>
          </w:p>
        </w:tc>
      </w:tr>
      <w:tr w:rsidRPr="008350A8" w:rsidR="008350A8" w:rsidTr="00826088" w14:paraId="67BB359B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2A13B4C4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10A897C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1C49426D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4186040C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Order_Conf/1305"/>
            <w:id w:val="1496384203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IncludingVATText[1]" w:storeItemID="{4CF09929-FA08-4B71-B2F5-DCFD393417F8}"/>
            <w:text/>
          </w:sdtPr>
          <w:sdtContent>
            <w:tc>
              <w:tcPr>
                <w:tcW w:w="3119" w:type="dxa"/>
                <w:gridSpan w:val="3"/>
                <w:tcBorders>
                  <w:bottom w:val="single" w:color="auto" w:sz="4" w:space="0"/>
                </w:tcBorders>
              </w:tcPr>
              <w:p w:rsidRPr="008350A8" w:rsidR="008350A8" w:rsidP="008350A8" w:rsidRDefault="008350A8" w14:paraId="4D561FE4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Order_Conf/1305"/>
            <w:id w:val="166150185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AmountIncludingVAT[1]" w:storeItemID="{4CF09929-FA08-4B71-B2F5-DCFD393417F8}"/>
            <w:text/>
          </w:sdtPr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8350A8" w:rsidR="008350A8" w:rsidP="00826088" w:rsidRDefault="008350A8" w14:paraId="7C125E5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8350A8" w:rsidP="00676789" w:rsidRDefault="008350A8" w14:paraId="14046616" w14:textId="77777777">
      <w:pPr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10196"/>
      </w:tblGrid>
      <w:tr w:rsidR="00351098" w:rsidTr="001745EF" w14:paraId="371049DD" w14:textId="77777777">
        <w:trPr>
          <w:cantSplit/>
        </w:trPr>
        <w:tc>
          <w:tcPr>
            <w:tcW w:w="10196" w:type="dxa"/>
          </w:tcPr>
          <w:sdt>
            <w:sdtPr>
              <w:rPr>
                <w:sz w:val="12"/>
                <w:szCs w:val="12"/>
              </w:rPr>
              <w:alias w:val="#Nav: /Header/Line/PageBreakRepeater"/>
              <w:tag w:val="#Nav: Standard_Sales_Order_Conf/1305"/>
              <w:id w:val="-10305392"/>
              <w15:dataBinding w:prefixMappings="xmlns:ns0='urn:microsoft-dynamics-nav/reports/Standard_Sales_Order_Conf/1305/'" w:xpath="/ns0:NavWordReportXmlPart[1]/ns0:Header[1]/ns0:Line[1]/ns0:PageBreakRepeater" w:storeItemID="{4CF09929-FA08-4B71-B2F5-DCFD393417F8}"/>
              <w15:repeatingSection/>
            </w:sdtPr>
            <w:sdtContent>
              <w:sdt>
                <w:sdtPr>
                  <w:rPr>
                    <w:sz w:val="12"/>
                    <w:szCs w:val="12"/>
                  </w:rPr>
                  <w:id w:val="1028535701"/>
                  <w:placeholder>
                    <w:docPart w:val="DefaultPlaceholder_-1854013435"/>
                  </w:placeholder>
                  <w15:repeatingSectionItem/>
                </w:sdtPr>
                <w:sdtContent>
                  <w:sdt>
                    <w:sdtPr>
                      <w:rPr>
                        <w:sz w:val="12"/>
                        <w:szCs w:val="12"/>
                      </w:rPr>
                      <w:alias w:val="#Nav: /Header/Line/PageBreakRepeater/EmtpyText"/>
                      <w:tag w:val="#Nav: Standard_Sales_Order_Conf/1305"/>
                      <w:id w:val="141249984"/>
                      <w:placeholder>
                        <w:docPart w:val="DefaultPlaceholder_-1854013440"/>
                      </w:placeholder>
                      <w:dataBinding w:prefixMappings="xmlns:ns0='urn:microsoft-dynamics-nav/reports/Standard_Sales_Order_Conf/1305/'" w:xpath="/ns0:NavWordReportXmlPart[1]/ns0:Header[1]/ns0:Line[1]/ns0:PageBreakRepeater[1]/ns0:EmtpyText[1]" w:storeItemID="{4CF09929-FA08-4B71-B2F5-DCFD393417F8}"/>
                      <w:text/>
                    </w:sdtPr>
                    <w:sdtContent>
                      <w:p w:rsidR="00351098" w:rsidP="00995E33" w:rsidRDefault="001246D5" w14:paraId="2B8F6487" w14:textId="3DA468C9">
                        <w:pPr>
                          <w:pageBreakBefore/>
                          <w:rPr>
                            <w:sz w:val="12"/>
                            <w:szCs w:val="12"/>
                          </w:rPr>
                        </w:pPr>
                        <w:proofErr w:type="spellStart"/>
                        <w:r>
                          <w:rPr>
                            <w:sz w:val="12"/>
                            <w:szCs w:val="12"/>
                          </w:rPr>
                          <w:t>EmtpyText</w:t>
                        </w:r>
                        <w:proofErr w:type="spellEnd"/>
                      </w:p>
                    </w:sdtContent>
                  </w:sdt>
                </w:sdtContent>
              </w:sdt>
            </w:sdtContent>
          </w:sdt>
        </w:tc>
      </w:tr>
    </w:tbl>
    <w:p w:rsidR="00351098" w:rsidP="00676789" w:rsidRDefault="00351098" w14:paraId="3FE5056C" w14:textId="77777777">
      <w:pPr>
        <w:rPr>
          <w:sz w:val="12"/>
          <w:szCs w:val="12"/>
        </w:rPr>
      </w:pPr>
    </w:p>
    <w:p w:rsidRPr="00351098" w:rsidR="00351098" w:rsidP="00676789" w:rsidRDefault="00351098" w14:paraId="3C2C56D4" w14:textId="1C2DB5B1">
      <w:pPr>
        <w:rPr>
          <w:sz w:val="40"/>
          <w:szCs w:val="40"/>
        </w:rPr>
      </w:pPr>
      <w:r w:rsidRPr="00351098">
        <w:rPr>
          <w:sz w:val="40"/>
          <w:szCs w:val="40"/>
        </w:rPr>
        <w:t xml:space="preserve">Footer text </w:t>
      </w:r>
    </w:p>
    <w:sectPr w:rsidRPr="00351098" w:rsidR="00351098" w:rsidSect="00A476F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1C792A" w:rsidP="00E40C63" w:rsidRDefault="001C792A" w14:paraId="3CB2FEE0" w14:textId="77777777">
      <w:pPr>
        <w:spacing w:after="0"/>
      </w:pPr>
      <w:r>
        <w:separator/>
      </w:r>
    </w:p>
  </w:endnote>
  <w:endnote w:type="continuationSeparator" w:id="0">
    <w:p w:rsidR="001C792A" w:rsidP="00E40C63" w:rsidRDefault="001C792A" w14:paraId="2EE35CA7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2411A3" w:rsidRDefault="002411A3" w14:paraId="17FB2A6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="002F0999" w:rsidTr="002F0999" w14:paraId="5D5C95C5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-1281032448"/>
          <w:placeholder>
            <w:docPart w:val="BB4DF878670043C0A4AACF144363537B"/>
          </w:placeholder>
          <w:dataBinding w:prefixMappings="xmlns:ns0='urn:microsoft-dynamics-nav/reports/Standard_Sales_Order_Conf/1305/'" w:xpath="/ns0:NavWordReportXmlPart[1]/ns0:Header[1]/ns0:CompanyLegalStatement[1]" w:storeItemID="{4CF09929-FA08-4B71-B2F5-DCFD393417F8}"/>
          <w:text/>
        </w:sdtPr>
        <w:sdtContent>
          <w:tc>
            <w:tcPr>
              <w:tcW w:w="10206" w:type="dxa"/>
              <w:tcMar>
                <w:right w:w="0" w:type="dxa"/>
              </w:tcMar>
            </w:tcPr>
            <w:p w:rsidR="002F0999" w:rsidP="002F0999" w:rsidRDefault="002F0999" w14:paraId="3556C8A8" w14:textId="77777777">
              <w:pPr>
                <w:pStyle w:val="NoSpacing"/>
              </w:pPr>
              <w:r>
                <w:rPr>
                  <w:lang w:val="da-DK"/>
                </w:rPr>
                <w:t>CompanyLegalStatement</w:t>
              </w:r>
            </w:p>
          </w:tc>
        </w:sdtContent>
      </w:sdt>
    </w:tr>
  </w:tbl>
  <w:p w:rsidRPr="001D1CE2" w:rsidR="000E071F" w:rsidP="001D1CE2" w:rsidRDefault="000E071F" w14:paraId="43EA7E02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2"/>
      <w:gridCol w:w="2551"/>
      <w:gridCol w:w="2552"/>
    </w:tblGrid>
    <w:tr w:rsidR="001D5AC3" w:rsidTr="002F0999" w14:paraId="2C7E703B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608548200"/>
          <w:placeholder>
            <w:docPart w:val="3F7147E7BE7446119FD219DCB453672D"/>
          </w:placeholder>
          <w:dataBinding w:prefixMappings="xmlns:ns0='urn:microsoft-dynamics-nav/reports/Standard_Sales_Order_Conf/1305/'" w:xpath="/ns0:NavWordReportXmlPart[1]/ns0:Header[1]/ns0:CompanyLegalStatement[1]" w:storeItemID="{4CF09929-FA08-4B71-B2F5-DCFD393417F8}"/>
          <w:text/>
        </w:sdtPr>
        <w:sdtContent>
          <w:tc>
            <w:tcPr>
              <w:tcW w:w="10206" w:type="dxa"/>
              <w:gridSpan w:val="4"/>
              <w:tcMar>
                <w:right w:w="0" w:type="dxa"/>
              </w:tcMar>
            </w:tcPr>
            <w:p w:rsidR="001D5AC3" w:rsidP="001D5AC3" w:rsidRDefault="001D5AC3" w14:paraId="7F098D4B" w14:textId="77777777">
              <w:r>
                <w:rPr>
                  <w:lang w:val="da-DK"/>
                </w:rPr>
                <w:t>CompanyLegalStatement</w:t>
              </w:r>
            </w:p>
          </w:tc>
        </w:sdtContent>
      </w:sdt>
    </w:tr>
    <w:tr w:rsidRPr="002411A3" w:rsidR="001D5AC3" w:rsidTr="002F0999" w14:paraId="296E6BC7" w14:textId="77777777">
      <w:sdt>
        <w:sdtPr>
          <w:alias w:val="#Nav: /Header/CompanyVATRegistrationNo_Lbl"/>
          <w:tag w:val="#Nav: Standard_Sales_Order_Conf/1305"/>
          <w:id w:val="1296021557"/>
          <w:placeholder>
            <w:docPart w:val="821DDE5DD88C4DC3B849C515FE2657DC"/>
          </w:placeholder>
          <w:dataBinding w:prefixMappings="xmlns:ns0='urn:microsoft-dynamics-nav/reports/Standard_Sales_Order_Conf/1305/'" w:xpath="/ns0:NavWordReportXmlPart[1]/ns0:Header[1]/ns0:CompanyVATRegistrationNo_Lbl[1]" w:storeItemID="{4CF09929-FA08-4B71-B2F5-DCFD393417F8}"/>
          <w:text/>
        </w:sdtPr>
        <w:sdtContent>
          <w:tc>
            <w:tcPr>
              <w:tcW w:w="2551" w:type="dxa"/>
            </w:tcPr>
            <w:p w:rsidRPr="002411A3" w:rsidR="001D5AC3" w:rsidP="002411A3" w:rsidRDefault="002411A3" w14:paraId="09A45630" w14:textId="77777777">
              <w:pPr>
                <w:pStyle w:val="Heading2"/>
              </w:pPr>
              <w:proofErr w:type="spellStart"/>
              <w:r w:rsidRPr="002411A3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Order_Conf/1305"/>
          <w:id w:val="1890613349"/>
          <w:placeholder>
            <w:docPart w:val="866C16E8914945E380BFDEE46053DFF8"/>
          </w:placeholder>
          <w:dataBinding w:prefixMappings="xmlns:ns0='urn:microsoft-dynamics-nav/reports/Standard_Sales_Order_Conf/1305/'" w:xpath="/ns0:NavWordReportXmlPart[1]/ns0:Header[1]/ns0:HomePage_Lbl[1]" w:storeItemID="{4CF09929-FA08-4B71-B2F5-DCFD393417F8}"/>
          <w:text/>
        </w:sdtPr>
        <w:sdtContent>
          <w:tc>
            <w:tcPr>
              <w:tcW w:w="2552" w:type="dxa"/>
            </w:tcPr>
            <w:p w:rsidRPr="002411A3" w:rsidR="001D5AC3" w:rsidP="002411A3" w:rsidRDefault="001D5AC3" w14:paraId="008B1F3F" w14:textId="77777777">
              <w:pPr>
                <w:pStyle w:val="Heading2"/>
              </w:pPr>
              <w:proofErr w:type="spellStart"/>
              <w:r w:rsidRPr="002411A3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Order_Conf/1305"/>
          <w:id w:val="1012960786"/>
          <w:placeholder>
            <w:docPart w:val="0C9A73E161EE410CA673109F52667D85"/>
          </w:placeholder>
          <w:dataBinding w:prefixMappings="xmlns:ns0='urn:microsoft-dynamics-nav/reports/Standard_Sales_Order_Conf/1305/'" w:xpath="/ns0:NavWordReportXmlPart[1]/ns0:Header[1]/ns0:CompanyPhoneNo_Lbl[1]" w:storeItemID="{4CF09929-FA08-4B71-B2F5-DCFD393417F8}"/>
          <w:text/>
        </w:sdtPr>
        <w:sdtContent>
          <w:tc>
            <w:tcPr>
              <w:tcW w:w="2551" w:type="dxa"/>
            </w:tcPr>
            <w:p w:rsidRPr="002411A3" w:rsidR="001D5AC3" w:rsidP="002411A3" w:rsidRDefault="001D5AC3" w14:paraId="743A6304" w14:textId="77777777">
              <w:pPr>
                <w:pStyle w:val="Heading2"/>
              </w:pPr>
              <w:proofErr w:type="spellStart"/>
              <w:r w:rsidRPr="002411A3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Order_Conf/1305"/>
          <w:id w:val="1106304509"/>
          <w:placeholder>
            <w:docPart w:val="3DBA637FBEDA417985C3D1F3F77F0AD8"/>
          </w:placeholder>
          <w:dataBinding w:prefixMappings="xmlns:ns0='urn:microsoft-dynamics-nav/reports/Standard_Sales_Order_Conf/1305/'" w:xpath="/ns0:NavWordReportXmlPart[1]/ns0:Header[1]/ns0:EMail_Lbl[1]" w:storeItemID="{4CF09929-FA08-4B71-B2F5-DCFD393417F8}"/>
          <w:text/>
        </w:sdtPr>
        <w:sdtContent>
          <w:tc>
            <w:tcPr>
              <w:tcW w:w="2552" w:type="dxa"/>
              <w:tcMar>
                <w:right w:w="0" w:type="dxa"/>
              </w:tcMar>
            </w:tcPr>
            <w:p w:rsidRPr="002411A3" w:rsidR="001D5AC3" w:rsidP="002411A3" w:rsidRDefault="001D5AC3" w14:paraId="7EF573F5" w14:textId="77777777">
              <w:pPr>
                <w:pStyle w:val="Heading2"/>
              </w:pPr>
              <w:proofErr w:type="spellStart"/>
              <w:r w:rsidRPr="002411A3">
                <w:t>EMail_Lbl</w:t>
              </w:r>
              <w:proofErr w:type="spellEnd"/>
            </w:p>
          </w:tc>
        </w:sdtContent>
      </w:sdt>
    </w:tr>
    <w:tr w:rsidR="001D5AC3" w:rsidTr="002F0999" w14:paraId="0EB84475" w14:textId="77777777">
      <w:sdt>
        <w:sdtPr>
          <w:alias w:val="#Nav: /Header/CompanyVATRegistrationNo"/>
          <w:tag w:val="#Nav: Standard_Sales_Order_Conf/1305"/>
          <w:id w:val="-292215141"/>
          <w:placeholder>
            <w:docPart w:val="D639E321D0644223A91C20E0B762C610"/>
          </w:placeholder>
          <w:dataBinding w:prefixMappings="xmlns:ns0='urn:microsoft-dynamics-nav/reports/Standard_Sales_Order_Conf/1305/'" w:xpath="/ns0:NavWordReportXmlPart[1]/ns0:Header[1]/ns0:CompanyVATRegistrationNo[1]" w:storeItemID="{4CF09929-FA08-4B71-B2F5-DCFD393417F8}"/>
          <w:text/>
        </w:sdtPr>
        <w:sdtContent>
          <w:tc>
            <w:tcPr>
              <w:tcW w:w="2551" w:type="dxa"/>
            </w:tcPr>
            <w:p w:rsidR="001D5AC3" w:rsidP="002411A3" w:rsidRDefault="002411A3" w14:paraId="0C2968D1" w14:textId="77777777">
              <w:r w:rsidRPr="00456AFC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Order_Conf/1305"/>
          <w:id w:val="-2039804412"/>
          <w:placeholder>
            <w:docPart w:val="483C77159FA44EB480FD3380B055BA97"/>
          </w:placeholder>
          <w:dataBinding w:prefixMappings="xmlns:ns0='urn:microsoft-dynamics-nav/reports/Standard_Sales_Order_Conf/1305/'" w:xpath="/ns0:NavWordReportXmlPart[1]/ns0:Header[1]/ns0:CompanyHomePage[1]" w:storeItemID="{4CF09929-FA08-4B71-B2F5-DCFD393417F8}"/>
          <w:text/>
        </w:sdtPr>
        <w:sdtContent>
          <w:tc>
            <w:tcPr>
              <w:tcW w:w="2552" w:type="dxa"/>
            </w:tcPr>
            <w:p w:rsidR="001D5AC3" w:rsidP="002411A3" w:rsidRDefault="001D5AC3" w14:paraId="2BA6E442" w14:textId="77777777">
              <w:r w:rsidRPr="00456AFC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Order_Conf/1305"/>
          <w:id w:val="-1096472806"/>
          <w:placeholder>
            <w:docPart w:val="DC9B735C7AD94CE1A15440DEF9F98377"/>
          </w:placeholder>
          <w:dataBinding w:prefixMappings="xmlns:ns0='urn:microsoft-dynamics-nav/reports/Standard_Sales_Order_Conf/1305/'" w:xpath="/ns0:NavWordReportXmlPart[1]/ns0:Header[1]/ns0:CompanyPhoneNo[1]" w:storeItemID="{4CF09929-FA08-4B71-B2F5-DCFD393417F8}"/>
          <w:text/>
        </w:sdtPr>
        <w:sdtContent>
          <w:tc>
            <w:tcPr>
              <w:tcW w:w="2551" w:type="dxa"/>
            </w:tcPr>
            <w:p w:rsidR="001D5AC3" w:rsidP="002411A3" w:rsidRDefault="001D5AC3" w14:paraId="3C8F72A5" w14:textId="77777777">
              <w:r w:rsidRPr="00456AFC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Order_Conf/1305"/>
          <w:id w:val="483051749"/>
          <w:placeholder>
            <w:docPart w:val="D96654DFCFE94D97AC43C81A3F9AD72A"/>
          </w:placeholder>
          <w:dataBinding w:prefixMappings="xmlns:ns0='urn:microsoft-dynamics-nav/reports/Standard_Sales_Order_Conf/1305/'" w:xpath="/ns0:NavWordReportXmlPart[1]/ns0:Header[1]/ns0:CompanyEMail[1]" w:storeItemID="{4CF09929-FA08-4B71-B2F5-DCFD393417F8}"/>
          <w:text/>
        </w:sdtPr>
        <w:sdtContent>
          <w:tc>
            <w:tcPr>
              <w:tcW w:w="2552" w:type="dxa"/>
              <w:tcMar>
                <w:right w:w="0" w:type="dxa"/>
              </w:tcMar>
            </w:tcPr>
            <w:p w:rsidR="001D5AC3" w:rsidP="002411A3" w:rsidRDefault="001D5AC3" w14:paraId="662E0665" w14:textId="77777777">
              <w:r w:rsidRPr="00456AFC">
                <w:rPr>
                  <w:lang w:val="da-DK"/>
                </w:rPr>
                <w:t>CompanyEMail</w:t>
              </w:r>
            </w:p>
          </w:tc>
        </w:sdtContent>
      </w:sdt>
    </w:tr>
    <w:tr w:rsidR="001D5AC3" w:rsidTr="002F0999" w14:paraId="07BDA28B" w14:textId="77777777">
      <w:sdt>
        <w:sdtPr>
          <w:alias w:val="#Nav: /Header/CompanyBankName"/>
          <w:tag w:val="#Nav: Standard_Sales_Order_Conf/1305"/>
          <w:id w:val="344517436"/>
          <w:placeholder>
            <w:docPart w:val="601B6C8C6FDB44DA9801D080063548E3"/>
          </w:placeholder>
          <w:dataBinding w:prefixMappings="xmlns:ns0='urn:microsoft-dynamics-nav/reports/Standard_Sales_Order_Conf/1305/'" w:xpath="/ns0:NavWordReportXmlPart[1]/ns0:Header[1]/ns0:CompanyBankName[1]" w:storeItemID="{4CF09929-FA08-4B71-B2F5-DCFD393417F8}"/>
          <w:text/>
        </w:sdtPr>
        <w:sdtContent>
          <w:tc>
            <w:tcPr>
              <w:tcW w:w="2551" w:type="dxa"/>
            </w:tcPr>
            <w:p w:rsidR="001D5AC3" w:rsidP="001D5AC3" w:rsidRDefault="001D5AC3" w14:paraId="4E270855" w14:textId="77777777">
              <w:pPr>
                <w:pStyle w:val="Heading2"/>
              </w:pPr>
              <w:r w:rsidRPr="00456AFC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Order_Conf/1305"/>
          <w:id w:val="-919787168"/>
          <w:placeholder>
            <w:docPart w:val="C6BD66AFA4CF4A91899986FCBB09C9B7"/>
          </w:placeholder>
          <w:dataBinding w:prefixMappings="xmlns:ns0='urn:microsoft-dynamics-nav/reports/Standard_Sales_Order_Conf/1305/'" w:xpath="/ns0:NavWordReportXmlPart[1]/ns0:Header[1]/ns0:CompanyIBAN_Lbl[1]" w:storeItemID="{4CF09929-FA08-4B71-B2F5-DCFD393417F8}"/>
          <w:text/>
        </w:sdtPr>
        <w:sdtContent>
          <w:tc>
            <w:tcPr>
              <w:tcW w:w="2552" w:type="dxa"/>
            </w:tcPr>
            <w:p w:rsidR="001D5AC3" w:rsidP="001D5AC3" w:rsidRDefault="001D5AC3" w14:paraId="4A7777D3" w14:textId="77777777">
              <w:pPr>
                <w:pStyle w:val="Heading2"/>
              </w:pPr>
              <w:r w:rsidRPr="00456AFC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Order_Conf/1305"/>
          <w:id w:val="631832452"/>
          <w:placeholder>
            <w:docPart w:val="501DE68E8A27481AA4D8416D80E0C2B1"/>
          </w:placeholder>
          <w:dataBinding w:prefixMappings="xmlns:ns0='urn:microsoft-dynamics-nav/reports/Standard_Sales_Order_Conf/1305/'" w:xpath="/ns0:NavWordReportXmlPart[1]/ns0:Header[1]/ns0:CompanySWIFT_Lbl[1]" w:storeItemID="{4CF09929-FA08-4B71-B2F5-DCFD393417F8}"/>
          <w:text/>
        </w:sdtPr>
        <w:sdtContent>
          <w:tc>
            <w:tcPr>
              <w:tcW w:w="2551" w:type="dxa"/>
            </w:tcPr>
            <w:p w:rsidR="001D5AC3" w:rsidP="001D5AC3" w:rsidRDefault="001D5AC3" w14:paraId="643CB669" w14:textId="77777777">
              <w:pPr>
                <w:pStyle w:val="Heading2"/>
              </w:pPr>
              <w:r w:rsidRPr="00456AFC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Order_Conf/1305"/>
          <w:id w:val="1463994099"/>
          <w:placeholder>
            <w:docPart w:val="FFDA12B4DCE34F94B3820BAAFC62573B"/>
          </w:placeholder>
          <w:dataBinding w:prefixMappings="xmlns:ns0='urn:microsoft-dynamics-nav/reports/Standard_Sales_Order_Conf/1305/'" w:xpath="/ns0:NavWordReportXmlPart[1]/ns0:Header[1]/ns0:CompanyGiroNo_Lbl[1]" w:storeItemID="{4CF09929-FA08-4B71-B2F5-DCFD393417F8}"/>
          <w:text/>
        </w:sdtPr>
        <w:sdtContent>
          <w:tc>
            <w:tcPr>
              <w:tcW w:w="2552" w:type="dxa"/>
              <w:tcMar>
                <w:right w:w="0" w:type="dxa"/>
              </w:tcMar>
            </w:tcPr>
            <w:p w:rsidR="001D5AC3" w:rsidP="001D5AC3" w:rsidRDefault="001D5AC3" w14:paraId="082ED568" w14:textId="77777777">
              <w:pPr>
                <w:pStyle w:val="Heading2"/>
              </w:pPr>
              <w:r w:rsidRPr="00456AFC">
                <w:rPr>
                  <w:lang w:val="da-DK"/>
                </w:rPr>
                <w:t>CompanyGiroNo_Lbl</w:t>
              </w:r>
            </w:p>
          </w:tc>
        </w:sdtContent>
      </w:sdt>
    </w:tr>
    <w:tr w:rsidR="001D5AC3" w:rsidTr="002F0999" w14:paraId="2AB220BF" w14:textId="77777777">
      <w:tc>
        <w:tcPr>
          <w:tcW w:w="2551" w:type="dxa"/>
        </w:tcPr>
        <w:p w:rsidR="001D5AC3" w:rsidP="002F0999" w:rsidRDefault="00000000" w14:paraId="111164F9" w14:textId="77777777">
          <w:pPr>
            <w:pStyle w:val="NoSpacing"/>
          </w:pPr>
          <w:sdt>
            <w:sdtPr>
              <w:alias w:val="#Nav: /Header/CompanyBankBranchNo"/>
              <w:tag w:val="#Nav: Standard_Sales_Order_Conf/1305"/>
              <w:id w:val="-1272468107"/>
              <w:placeholder>
                <w:docPart w:val="8E107BCF07D745458FB35DEA5C1EF868"/>
              </w:placeholder>
              <w:dataBinding w:prefixMappings="xmlns:ns0='urn:microsoft-dynamics-nav/reports/Standard_Sales_Order_Conf/1305/'" w:xpath="/ns0:NavWordReportXmlPart[1]/ns0:Header[1]/ns0:CompanyBankBranchNo[1]" w:storeItemID="{4CF09929-FA08-4B71-B2F5-DCFD393417F8}"/>
              <w:text/>
            </w:sdtPr>
            <w:sdtContent>
              <w:r w:rsidRPr="00456AFC" w:rsidR="001D5AC3">
                <w:rPr>
                  <w:lang w:val="da-DK"/>
                </w:rPr>
                <w:t>CompanyBankBranchNo</w:t>
              </w:r>
            </w:sdtContent>
          </w:sdt>
          <w:r w:rsidRPr="00456AFC" w:rsidR="001D5AC3">
            <w:t xml:space="preserve"> </w:t>
          </w:r>
          <w:sdt>
            <w:sdtPr>
              <w:alias w:val="#Nav: /Header/CompanyBankAccountNo"/>
              <w:tag w:val="#Nav: Standard_Sales_Order_Conf/1305"/>
              <w:id w:val="-1066791751"/>
              <w:placeholder>
                <w:docPart w:val="F54475ED40B140B5917D3CA65E7D2903"/>
              </w:placeholder>
              <w:dataBinding w:prefixMappings="xmlns:ns0='urn:microsoft-dynamics-nav/reports/Standard_Sales_Order_Conf/1305/'" w:xpath="/ns0:NavWordReportXmlPart[1]/ns0:Header[1]/ns0:CompanyBankAccountNo[1]" w:storeItemID="{4CF09929-FA08-4B71-B2F5-DCFD393417F8}"/>
              <w:text/>
            </w:sdtPr>
            <w:sdtContent>
              <w:r w:rsidRPr="00456AFC" w:rsidR="001D5AC3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Order_Conf/1305"/>
          <w:id w:val="1436247798"/>
          <w:placeholder>
            <w:docPart w:val="E6B91E2832C64A4EB0282B0BA694EA89"/>
          </w:placeholder>
          <w:dataBinding w:prefixMappings="xmlns:ns0='urn:microsoft-dynamics-nav/reports/Standard_Sales_Order_Conf/1305/'" w:xpath="/ns0:NavWordReportXmlPart[1]/ns0:Header[1]/ns0:CompanyIBAN[1]" w:storeItemID="{4CF09929-FA08-4B71-B2F5-DCFD393417F8}"/>
          <w:text/>
        </w:sdtPr>
        <w:sdtContent>
          <w:tc>
            <w:tcPr>
              <w:tcW w:w="2552" w:type="dxa"/>
            </w:tcPr>
            <w:p w:rsidR="001D5AC3" w:rsidP="002F0999" w:rsidRDefault="001D5AC3" w14:paraId="635B59F4" w14:textId="77777777">
              <w:pPr>
                <w:pStyle w:val="NoSpacing"/>
              </w:pPr>
              <w:r w:rsidRPr="00456AFC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Order_Conf/1305"/>
          <w:id w:val="1663202774"/>
          <w:placeholder>
            <w:docPart w:val="AE9BBA4EBCE642F584071221E3254828"/>
          </w:placeholder>
          <w:dataBinding w:prefixMappings="xmlns:ns0='urn:microsoft-dynamics-nav/reports/Standard_Sales_Order_Conf/1305/'" w:xpath="/ns0:NavWordReportXmlPart[1]/ns0:Header[1]/ns0:CompanySWIFT[1]" w:storeItemID="{4CF09929-FA08-4B71-B2F5-DCFD393417F8}"/>
          <w:text/>
        </w:sdtPr>
        <w:sdtContent>
          <w:tc>
            <w:tcPr>
              <w:tcW w:w="2551" w:type="dxa"/>
            </w:tcPr>
            <w:p w:rsidR="001D5AC3" w:rsidP="002F0999" w:rsidRDefault="001D5AC3" w14:paraId="4296DA01" w14:textId="77777777">
              <w:pPr>
                <w:pStyle w:val="NoSpacing"/>
              </w:pPr>
              <w:r w:rsidRPr="00456AFC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Order_Conf/1305"/>
          <w:id w:val="539329330"/>
          <w:placeholder>
            <w:docPart w:val="EF822B86F7474C909C88489EB6BD9EB5"/>
          </w:placeholder>
          <w:dataBinding w:prefixMappings="xmlns:ns0='urn:microsoft-dynamics-nav/reports/Standard_Sales_Order_Conf/1305/'" w:xpath="/ns0:NavWordReportXmlPart[1]/ns0:Header[1]/ns0:CompanyGiroNo[1]" w:storeItemID="{4CF09929-FA08-4B71-B2F5-DCFD393417F8}"/>
          <w:text/>
        </w:sdtPr>
        <w:sdtContent>
          <w:tc>
            <w:tcPr>
              <w:tcW w:w="2552" w:type="dxa"/>
              <w:tcMar>
                <w:right w:w="0" w:type="dxa"/>
              </w:tcMar>
            </w:tcPr>
            <w:p w:rsidR="001D5AC3" w:rsidP="002F0999" w:rsidRDefault="001D5AC3" w14:paraId="30363593" w14:textId="77777777">
              <w:pPr>
                <w:pStyle w:val="NoSpacing"/>
              </w:pPr>
              <w:r w:rsidRPr="00456AFC">
                <w:rPr>
                  <w:lang w:val="da-DK"/>
                </w:rPr>
                <w:t>CompanyGiroNo</w:t>
              </w:r>
            </w:p>
          </w:tc>
        </w:sdtContent>
      </w:sdt>
    </w:tr>
  </w:tbl>
  <w:p w:rsidRPr="001D5AC3" w:rsidR="001D5AC3" w:rsidRDefault="001D5AC3" w14:paraId="0E9EF8C9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1C792A" w:rsidP="00E40C63" w:rsidRDefault="001C792A" w14:paraId="0A42A874" w14:textId="77777777">
      <w:pPr>
        <w:spacing w:after="0"/>
      </w:pPr>
      <w:r>
        <w:separator/>
      </w:r>
    </w:p>
  </w:footnote>
  <w:footnote w:type="continuationSeparator" w:id="0">
    <w:p w:rsidR="001C792A" w:rsidP="00E40C63" w:rsidRDefault="001C792A" w14:paraId="08828897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2411A3" w:rsidRDefault="002411A3" w14:paraId="4B881FB7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66491B22" w14:textId="77777777">
      <w:tc>
        <w:tcPr>
          <w:tcW w:w="5098" w:type="dxa"/>
        </w:tcPr>
        <w:p w:rsidRPr="002F0999" w:rsidR="002F0999" w:rsidP="002F0999" w:rsidRDefault="00000000" w14:paraId="63EFBD48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Invoice_Lbl"/>
              <w:tag w:val="#Nav: Standard_Sales_Order_Conf/1305"/>
              <w:id w:val="-1808087455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Invoice_Lbl[1]" w:storeItemID="{4CF09929-FA08-4B71-B2F5-DCFD393417F8}"/>
              <w:text/>
            </w:sdtPr>
            <w:sdtContent>
              <w:proofErr w:type="spellStart"/>
              <w:r w:rsidRPr="002F0999" w:rsidR="002F0999">
                <w:rPr>
                  <w:rStyle w:val="Strong"/>
                </w:rPr>
                <w:t>Invoice_Lbl</w:t>
              </w:r>
              <w:proofErr w:type="spellEnd"/>
            </w:sdtContent>
          </w:sdt>
          <w:r w:rsidRPr="002F0999" w:rsidR="002F0999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Order_Conf/1305"/>
              <w:id w:val="-816805812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DocumentNo[1]" w:storeItemID="{4CF09929-FA08-4B71-B2F5-DCFD393417F8}"/>
              <w:text/>
            </w:sdtPr>
            <w:sdtContent>
              <w:proofErr w:type="spellStart"/>
              <w:r w:rsidRPr="002F0999" w:rsidR="002F0999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484896011"/>
            <w:placeholder>
              <w:docPart w:val="43DBC2F63F24425B868BA526E92D069F"/>
            </w:placeholder>
            <w:dataBinding w:prefixMappings="xmlns:ns0='urn:microsoft-dynamics-nav/reports/Standard_Sales_Order_Conf/1305/'" w:xpath="/ns0:NavWordReportXmlPart[1]/ns0:Header[1]/ns0:DocumentDate[1]" w:storeItemID="{4CF09929-FA08-4B71-B2F5-DCFD393417F8}"/>
            <w:text/>
          </w:sdtPr>
          <w:sdtContent>
            <w:p w:rsidRPr="002F2688" w:rsidR="002F0999" w:rsidP="002F0999" w:rsidRDefault="002F0999" w14:paraId="7F3D6A83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0999" w:rsidP="002F0999" w:rsidRDefault="00000000" w14:paraId="722C315A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413125616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Page_Lbl[1]" w:storeItemID="{4CF09929-FA08-4B71-B2F5-DCFD393417F8}"/>
              <w:text/>
            </w:sdtPr>
            <w:sdtContent>
              <w:proofErr w:type="spellStart"/>
              <w:r w:rsidRPr="002F2688" w:rsidR="002F0999">
                <w:t>Page_Lbl</w:t>
              </w:r>
              <w:proofErr w:type="spellEnd"/>
            </w:sdtContent>
          </w:sdt>
          <w:r w:rsidRPr="002F2688" w:rsidR="002F0999">
            <w:t xml:space="preserve">  </w:t>
          </w:r>
          <w:r w:rsidRPr="002F2688" w:rsidR="002F0999">
            <w:fldChar w:fldCharType="begin"/>
          </w:r>
          <w:r w:rsidRPr="002F2688" w:rsidR="002F0999">
            <w:instrText xml:space="preserve"> PAGE  \* Arabic  \* MERGEFORMAT </w:instrText>
          </w:r>
          <w:r w:rsidRPr="002F2688" w:rsidR="002F0999">
            <w:fldChar w:fldCharType="separate"/>
          </w:r>
          <w:r w:rsidR="002604C3">
            <w:rPr>
              <w:noProof/>
            </w:rPr>
            <w:t>2</w:t>
          </w:r>
          <w:r w:rsidRPr="002F2688" w:rsidR="002F0999">
            <w:fldChar w:fldCharType="end"/>
          </w:r>
          <w:r w:rsidRPr="002F2688" w:rsidR="002F0999">
            <w:t xml:space="preserve"> / </w:t>
          </w:r>
          <w:r w:rsidR="007E7142">
            <w:rPr>
              <w:noProof/>
            </w:rPr>
            <w:fldChar w:fldCharType="begin"/>
          </w:r>
          <w:r w:rsidR="007E7142">
            <w:rPr>
              <w:noProof/>
            </w:rPr>
            <w:instrText xml:space="preserve"> NUMPAGES  \* Arabic  \* MERGEFORMAT </w:instrText>
          </w:r>
          <w:r w:rsidR="007E7142">
            <w:rPr>
              <w:noProof/>
            </w:rPr>
            <w:fldChar w:fldCharType="separate"/>
          </w:r>
          <w:r w:rsidR="002604C3">
            <w:rPr>
              <w:noProof/>
            </w:rPr>
            <w:t>2</w:t>
          </w:r>
          <w:r w:rsidR="007E7142">
            <w:rPr>
              <w:noProof/>
            </w:rPr>
            <w:fldChar w:fldCharType="end"/>
          </w:r>
        </w:p>
        <w:p w:rsidR="00D6006D" w:rsidP="001D1CE2" w:rsidRDefault="00D6006D" w14:paraId="246E3D03" w14:textId="77777777">
          <w:pPr>
            <w:pStyle w:val="Header"/>
            <w:ind w:right="141"/>
            <w:rPr>
              <w:b/>
            </w:rPr>
          </w:pPr>
        </w:p>
      </w:tc>
      <w:tc>
        <w:tcPr>
          <w:tcW w:w="5098" w:type="dxa"/>
        </w:tcPr>
        <w:p w:rsidR="00D6006D" w:rsidP="008E766D" w:rsidRDefault="00D6006D" w14:paraId="3427648C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1DA2E41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2F2688" w:rsidTr="002F2688" w14:paraId="43D73066" w14:textId="77777777">
      <w:tc>
        <w:tcPr>
          <w:tcW w:w="5098" w:type="dxa"/>
        </w:tcPr>
        <w:p w:rsidRPr="0026269B" w:rsidR="002F2688" w:rsidP="002F2688" w:rsidRDefault="00000000" w14:paraId="568AEA07" w14:textId="77777777">
          <w:pPr>
            <w:pStyle w:val="Title"/>
          </w:pPr>
          <w:sdt>
            <w:sdtPr>
              <w:alias w:val="#Nav: /Header/Invoice_Lbl"/>
              <w:tag w:val="#Nav: Standard_Sales_Order_Conf/1305"/>
              <w:id w:val="-1617909868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Invoice_Lbl[1]" w:storeItemID="{4CF09929-FA08-4B71-B2F5-DCFD393417F8}"/>
              <w:text/>
            </w:sdtPr>
            <w:sdtContent>
              <w:proofErr w:type="spellStart"/>
              <w:r w:rsidRPr="0026269B" w:rsidR="002F2688">
                <w:t>Invoice_Lbl</w:t>
              </w:r>
              <w:proofErr w:type="spellEnd"/>
            </w:sdtContent>
          </w:sdt>
          <w:r w:rsidRPr="0026269B" w:rsidR="002F2688">
            <w:t xml:space="preserve"> </w:t>
          </w:r>
          <w:sdt>
            <w:sdtPr>
              <w:alias w:val="#Nav: /Header/DocumentNo"/>
              <w:tag w:val="#Nav: Standard_Sales_Order_Conf/1305"/>
              <w:id w:val="-1661532074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DocumentNo[1]" w:storeItemID="{4CF09929-FA08-4B71-B2F5-DCFD393417F8}"/>
              <w:text/>
            </w:sdtPr>
            <w:sdtContent>
              <w:proofErr w:type="spellStart"/>
              <w:r w:rsidRPr="002F2688" w:rsidR="002F2688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832561865"/>
            <w:placeholder>
              <w:docPart w:val="6A5FB52404BC4ADFB76132B84108800B"/>
            </w:placeholder>
            <w:dataBinding w:prefixMappings="xmlns:ns0='urn:microsoft-dynamics-nav/reports/Standard_Sales_Order_Conf/1305/'" w:xpath="/ns0:NavWordReportXmlPart[1]/ns0:Header[1]/ns0:DocumentDate[1]" w:storeItemID="{4CF09929-FA08-4B71-B2F5-DCFD393417F8}"/>
            <w:text/>
          </w:sdtPr>
          <w:sdtContent>
            <w:p w:rsidRPr="002F2688" w:rsidR="002F2688" w:rsidP="002F2688" w:rsidRDefault="002F2688" w14:paraId="2A40F725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2688" w:rsidP="002F2688" w:rsidRDefault="00000000" w14:paraId="19560FCD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1447419442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Page_Lbl[1]" w:storeItemID="{4CF09929-FA08-4B71-B2F5-DCFD393417F8}"/>
              <w:text/>
            </w:sdtPr>
            <w:sdtContent>
              <w:proofErr w:type="spellStart"/>
              <w:r w:rsidRPr="002F2688" w:rsidR="002F2688">
                <w:t>Page_Lbl</w:t>
              </w:r>
              <w:proofErr w:type="spellEnd"/>
            </w:sdtContent>
          </w:sdt>
          <w:r w:rsidRPr="002F2688" w:rsidR="002F2688">
            <w:t xml:space="preserve">  </w:t>
          </w:r>
          <w:r w:rsidRPr="002F2688" w:rsidR="002F2688">
            <w:fldChar w:fldCharType="begin"/>
          </w:r>
          <w:r w:rsidRPr="002F2688" w:rsidR="002F2688">
            <w:instrText xml:space="preserve"> PAGE  \* Arabic  \* MERGEFORMAT </w:instrText>
          </w:r>
          <w:r w:rsidRPr="002F2688" w:rsidR="002F2688">
            <w:fldChar w:fldCharType="separate"/>
          </w:r>
          <w:r w:rsidR="002220D6">
            <w:rPr>
              <w:noProof/>
            </w:rPr>
            <w:t>1</w:t>
          </w:r>
          <w:r w:rsidRPr="002F2688" w:rsidR="002F2688">
            <w:fldChar w:fldCharType="end"/>
          </w:r>
          <w:r w:rsidRPr="002F2688" w:rsidR="002F2688">
            <w:t xml:space="preserve"> / </w:t>
          </w:r>
          <w:r w:rsidR="00B7093C">
            <w:rPr>
              <w:noProof/>
            </w:rPr>
            <w:fldChar w:fldCharType="begin"/>
          </w:r>
          <w:r w:rsidR="00B7093C">
            <w:rPr>
              <w:noProof/>
            </w:rPr>
            <w:instrText xml:space="preserve"> NUMPAGES  \* Arabic  \* MERGEFORMAT </w:instrText>
          </w:r>
          <w:r w:rsidR="00B7093C">
            <w:rPr>
              <w:noProof/>
            </w:rPr>
            <w:fldChar w:fldCharType="separate"/>
          </w:r>
          <w:r w:rsidR="002220D6">
            <w:rPr>
              <w:noProof/>
            </w:rPr>
            <w:t>1</w:t>
          </w:r>
          <w:r w:rsidR="00B7093C">
            <w:rPr>
              <w:noProof/>
            </w:rPr>
            <w:fldChar w:fldCharType="end"/>
          </w:r>
        </w:p>
        <w:p w:rsidR="002F2688" w:rsidP="002F2688" w:rsidRDefault="002F2688" w14:paraId="15A8D848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Order_Conf/1305"/>
            <w:id w:val="-283887918"/>
            <w:dataBinding w:prefixMappings="xmlns:ns0='urn:microsoft-dynamics-nav/reports/Standard_Sales_Order_Conf/1305/'" w:xpath="/ns0:NavWordReportXmlPart[1]/ns0:Header[1]/ns0:CompanyPicture[1]" w:storeItemID="{4CF09929-FA08-4B71-B2F5-DCFD393417F8}"/>
            <w:picture/>
          </w:sdtPr>
          <w:sdtContent>
            <w:p w:rsidR="002F2688" w:rsidP="002F2688" w:rsidRDefault="002F2688" w14:paraId="097E0D76" w14:textId="77777777">
              <w:pPr>
                <w:pStyle w:val="Header"/>
                <w:jc w:val="right"/>
              </w:pPr>
              <w:r>
                <w:rPr>
                  <w:noProof/>
                </w:rPr>
                <w:drawing>
                  <wp:inline distT="0" distB="0" distL="0" distR="0" wp14:anchorId="59B861EF" wp14:editId="1191F647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2F2688" w:rsidRDefault="002F2688" w14:paraId="31688C4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6789"/>
    <w:rsid w:val="00032E69"/>
    <w:rsid w:val="000357EB"/>
    <w:rsid w:val="00042045"/>
    <w:rsid w:val="00070EE8"/>
    <w:rsid w:val="00074151"/>
    <w:rsid w:val="00082919"/>
    <w:rsid w:val="000844A3"/>
    <w:rsid w:val="00086669"/>
    <w:rsid w:val="00093D7D"/>
    <w:rsid w:val="000A5309"/>
    <w:rsid w:val="000A665A"/>
    <w:rsid w:val="000D5A6D"/>
    <w:rsid w:val="000E071F"/>
    <w:rsid w:val="00103846"/>
    <w:rsid w:val="0011510F"/>
    <w:rsid w:val="0011793B"/>
    <w:rsid w:val="001246D5"/>
    <w:rsid w:val="00126D5A"/>
    <w:rsid w:val="0013068E"/>
    <w:rsid w:val="00134A71"/>
    <w:rsid w:val="00151C73"/>
    <w:rsid w:val="00151E92"/>
    <w:rsid w:val="00156C60"/>
    <w:rsid w:val="001621D9"/>
    <w:rsid w:val="001637BA"/>
    <w:rsid w:val="001745EF"/>
    <w:rsid w:val="00181CB7"/>
    <w:rsid w:val="001B793C"/>
    <w:rsid w:val="001C792A"/>
    <w:rsid w:val="001D1CE2"/>
    <w:rsid w:val="001D5AC3"/>
    <w:rsid w:val="001D6807"/>
    <w:rsid w:val="0020108A"/>
    <w:rsid w:val="002169EA"/>
    <w:rsid w:val="002220D6"/>
    <w:rsid w:val="00234101"/>
    <w:rsid w:val="00235CA0"/>
    <w:rsid w:val="002411A3"/>
    <w:rsid w:val="00245B0E"/>
    <w:rsid w:val="002604C3"/>
    <w:rsid w:val="00261876"/>
    <w:rsid w:val="0026269B"/>
    <w:rsid w:val="002669DB"/>
    <w:rsid w:val="00273BA9"/>
    <w:rsid w:val="00285E22"/>
    <w:rsid w:val="002925A3"/>
    <w:rsid w:val="0029628E"/>
    <w:rsid w:val="002A29DF"/>
    <w:rsid w:val="002A382C"/>
    <w:rsid w:val="002B6B46"/>
    <w:rsid w:val="002C4E66"/>
    <w:rsid w:val="002E2A56"/>
    <w:rsid w:val="002F0999"/>
    <w:rsid w:val="002F2688"/>
    <w:rsid w:val="0033562C"/>
    <w:rsid w:val="00337723"/>
    <w:rsid w:val="00351098"/>
    <w:rsid w:val="00355E20"/>
    <w:rsid w:val="00372A9D"/>
    <w:rsid w:val="00374316"/>
    <w:rsid w:val="0038349C"/>
    <w:rsid w:val="0038488E"/>
    <w:rsid w:val="00394029"/>
    <w:rsid w:val="00397487"/>
    <w:rsid w:val="003A31D7"/>
    <w:rsid w:val="003A7E69"/>
    <w:rsid w:val="003B1D59"/>
    <w:rsid w:val="003B4B35"/>
    <w:rsid w:val="003D120B"/>
    <w:rsid w:val="003D4B80"/>
    <w:rsid w:val="003E2178"/>
    <w:rsid w:val="003F77E2"/>
    <w:rsid w:val="00410227"/>
    <w:rsid w:val="004574BF"/>
    <w:rsid w:val="00466259"/>
    <w:rsid w:val="00484C0C"/>
    <w:rsid w:val="00492354"/>
    <w:rsid w:val="004A4D71"/>
    <w:rsid w:val="004A7B9F"/>
    <w:rsid w:val="004B22F6"/>
    <w:rsid w:val="004B47ED"/>
    <w:rsid w:val="004B6FE5"/>
    <w:rsid w:val="004C60A5"/>
    <w:rsid w:val="004E678F"/>
    <w:rsid w:val="004F2432"/>
    <w:rsid w:val="00503112"/>
    <w:rsid w:val="0051660C"/>
    <w:rsid w:val="00524FE6"/>
    <w:rsid w:val="005260EF"/>
    <w:rsid w:val="00543913"/>
    <w:rsid w:val="00552846"/>
    <w:rsid w:val="00563DCD"/>
    <w:rsid w:val="005731CF"/>
    <w:rsid w:val="00587157"/>
    <w:rsid w:val="00587B13"/>
    <w:rsid w:val="00595F7F"/>
    <w:rsid w:val="005963DE"/>
    <w:rsid w:val="005A0994"/>
    <w:rsid w:val="005F2559"/>
    <w:rsid w:val="005F5EC9"/>
    <w:rsid w:val="005F6BCC"/>
    <w:rsid w:val="00601495"/>
    <w:rsid w:val="0060202A"/>
    <w:rsid w:val="00610A30"/>
    <w:rsid w:val="00612ABF"/>
    <w:rsid w:val="006245DA"/>
    <w:rsid w:val="00641D69"/>
    <w:rsid w:val="00654762"/>
    <w:rsid w:val="006641E9"/>
    <w:rsid w:val="0067225B"/>
    <w:rsid w:val="00675FB4"/>
    <w:rsid w:val="00676789"/>
    <w:rsid w:val="00677AD5"/>
    <w:rsid w:val="0068273F"/>
    <w:rsid w:val="00683CCE"/>
    <w:rsid w:val="00684EEB"/>
    <w:rsid w:val="006907F2"/>
    <w:rsid w:val="0069161B"/>
    <w:rsid w:val="006A2A7B"/>
    <w:rsid w:val="006B0EC4"/>
    <w:rsid w:val="006C30D9"/>
    <w:rsid w:val="006C4581"/>
    <w:rsid w:val="006D4B90"/>
    <w:rsid w:val="006D64AE"/>
    <w:rsid w:val="006F0507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C1F35"/>
    <w:rsid w:val="007C5CBF"/>
    <w:rsid w:val="007E323C"/>
    <w:rsid w:val="007E7142"/>
    <w:rsid w:val="00802B5B"/>
    <w:rsid w:val="00815D27"/>
    <w:rsid w:val="00817EE6"/>
    <w:rsid w:val="00820262"/>
    <w:rsid w:val="00826088"/>
    <w:rsid w:val="00834241"/>
    <w:rsid w:val="008350A8"/>
    <w:rsid w:val="00836184"/>
    <w:rsid w:val="00844D12"/>
    <w:rsid w:val="00845DAF"/>
    <w:rsid w:val="00845E08"/>
    <w:rsid w:val="00853310"/>
    <w:rsid w:val="008533EF"/>
    <w:rsid w:val="00856BBF"/>
    <w:rsid w:val="00862146"/>
    <w:rsid w:val="008631F2"/>
    <w:rsid w:val="008C3901"/>
    <w:rsid w:val="008C4DDF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5518D"/>
    <w:rsid w:val="00966D04"/>
    <w:rsid w:val="009718A2"/>
    <w:rsid w:val="00973BEA"/>
    <w:rsid w:val="00982950"/>
    <w:rsid w:val="009852D6"/>
    <w:rsid w:val="00991278"/>
    <w:rsid w:val="0099175E"/>
    <w:rsid w:val="009943A4"/>
    <w:rsid w:val="00995E33"/>
    <w:rsid w:val="00997858"/>
    <w:rsid w:val="009B485A"/>
    <w:rsid w:val="009C75FB"/>
    <w:rsid w:val="009D4FF1"/>
    <w:rsid w:val="009D508B"/>
    <w:rsid w:val="009D6FE7"/>
    <w:rsid w:val="009E16EA"/>
    <w:rsid w:val="009E251E"/>
    <w:rsid w:val="009F21B5"/>
    <w:rsid w:val="009F403D"/>
    <w:rsid w:val="00A00B95"/>
    <w:rsid w:val="00A019E4"/>
    <w:rsid w:val="00A01AB9"/>
    <w:rsid w:val="00A048EC"/>
    <w:rsid w:val="00A26C15"/>
    <w:rsid w:val="00A2764C"/>
    <w:rsid w:val="00A30C38"/>
    <w:rsid w:val="00A3270C"/>
    <w:rsid w:val="00A42BE5"/>
    <w:rsid w:val="00A476F1"/>
    <w:rsid w:val="00A57A91"/>
    <w:rsid w:val="00A767B1"/>
    <w:rsid w:val="00A76F36"/>
    <w:rsid w:val="00A9010E"/>
    <w:rsid w:val="00A940EF"/>
    <w:rsid w:val="00A9726D"/>
    <w:rsid w:val="00AC163E"/>
    <w:rsid w:val="00AF1EDD"/>
    <w:rsid w:val="00AF4452"/>
    <w:rsid w:val="00B01DA6"/>
    <w:rsid w:val="00B16878"/>
    <w:rsid w:val="00B22FDE"/>
    <w:rsid w:val="00B32D4B"/>
    <w:rsid w:val="00B402B9"/>
    <w:rsid w:val="00B437D5"/>
    <w:rsid w:val="00B5159A"/>
    <w:rsid w:val="00B57659"/>
    <w:rsid w:val="00B60D54"/>
    <w:rsid w:val="00B67C69"/>
    <w:rsid w:val="00B7093C"/>
    <w:rsid w:val="00B8205C"/>
    <w:rsid w:val="00B86266"/>
    <w:rsid w:val="00B86BCD"/>
    <w:rsid w:val="00B91CA1"/>
    <w:rsid w:val="00B96060"/>
    <w:rsid w:val="00BC232B"/>
    <w:rsid w:val="00BD2533"/>
    <w:rsid w:val="00BD35AE"/>
    <w:rsid w:val="00BE2EEA"/>
    <w:rsid w:val="00BE5952"/>
    <w:rsid w:val="00BE6BE6"/>
    <w:rsid w:val="00BF0F10"/>
    <w:rsid w:val="00C15B1C"/>
    <w:rsid w:val="00C27C1A"/>
    <w:rsid w:val="00C36F18"/>
    <w:rsid w:val="00C4032D"/>
    <w:rsid w:val="00C40BE4"/>
    <w:rsid w:val="00C41DE3"/>
    <w:rsid w:val="00C46C7D"/>
    <w:rsid w:val="00C47206"/>
    <w:rsid w:val="00C97F42"/>
    <w:rsid w:val="00CA6394"/>
    <w:rsid w:val="00CB70AD"/>
    <w:rsid w:val="00CD1B92"/>
    <w:rsid w:val="00CF4F6E"/>
    <w:rsid w:val="00D001AD"/>
    <w:rsid w:val="00D21D63"/>
    <w:rsid w:val="00D235D0"/>
    <w:rsid w:val="00D34C27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B73B3"/>
    <w:rsid w:val="00DF30F1"/>
    <w:rsid w:val="00E02013"/>
    <w:rsid w:val="00E111C4"/>
    <w:rsid w:val="00E13350"/>
    <w:rsid w:val="00E22B7E"/>
    <w:rsid w:val="00E33456"/>
    <w:rsid w:val="00E40C63"/>
    <w:rsid w:val="00E41182"/>
    <w:rsid w:val="00E4361D"/>
    <w:rsid w:val="00E45DD2"/>
    <w:rsid w:val="00E54F17"/>
    <w:rsid w:val="00E65451"/>
    <w:rsid w:val="00E67097"/>
    <w:rsid w:val="00E74303"/>
    <w:rsid w:val="00E80E8C"/>
    <w:rsid w:val="00E902EA"/>
    <w:rsid w:val="00E96A2B"/>
    <w:rsid w:val="00EA246E"/>
    <w:rsid w:val="00EA27AA"/>
    <w:rsid w:val="00EB3C07"/>
    <w:rsid w:val="00EB5B19"/>
    <w:rsid w:val="00EC1995"/>
    <w:rsid w:val="00EC4C86"/>
    <w:rsid w:val="00ED0377"/>
    <w:rsid w:val="00EE2CA3"/>
    <w:rsid w:val="00EE53F7"/>
    <w:rsid w:val="00F071F0"/>
    <w:rsid w:val="00F14176"/>
    <w:rsid w:val="00F20F72"/>
    <w:rsid w:val="00F219F1"/>
    <w:rsid w:val="00F34379"/>
    <w:rsid w:val="00F36FA0"/>
    <w:rsid w:val="00F44822"/>
    <w:rsid w:val="00F66A1F"/>
    <w:rsid w:val="00F81AE9"/>
    <w:rsid w:val="00F848FB"/>
    <w:rsid w:val="00F86468"/>
    <w:rsid w:val="00F92764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2E49C09"/>
  <w15:chartTrackingRefBased/>
  <w15:docId w15:val="{71BC727D-9A2D-494E-A2FC-B942CF33C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5AC3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8350A8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E75F7F8197954E4BB25340D33CAE31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89FD2-EF73-435A-81F9-C01A6C8B67AA}"/>
      </w:docPartPr>
      <w:docPartBody>
        <w:p w:rsidR="00E45027" w:rsidRDefault="00D05ADC" w:rsidP="00D05ADC">
          <w:pPr>
            <w:pStyle w:val="E75F7F8197954E4BB25340D33CAE31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DBEE593B9F444AAA7B4193A66311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5CC10-04DE-44A9-BC6E-449A72A86C52}"/>
      </w:docPartPr>
      <w:docPartBody>
        <w:p w:rsidR="00E45027" w:rsidRDefault="00D05ADC" w:rsidP="00D05ADC">
          <w:pPr>
            <w:pStyle w:val="4DDBEE593B9F444AAA7B4193A663117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952A8435749047F587B8E98072B7D2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947F1E-C294-4891-8E98-29E98F409F27}"/>
      </w:docPartPr>
      <w:docPartBody>
        <w:p w:rsidR="00E45027" w:rsidRDefault="00D05ADC" w:rsidP="00D05ADC">
          <w:pPr>
            <w:pStyle w:val="952A8435749047F587B8E98072B7D24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4BCB1EBB9CEC4883B484D289B5FB06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0F96E2-9E7A-43FE-AF08-D46630F7D596}"/>
      </w:docPartPr>
      <w:docPartBody>
        <w:p w:rsidR="00E45027" w:rsidRDefault="00D05ADC" w:rsidP="00D05ADC">
          <w:pPr>
            <w:pStyle w:val="4BCB1EBB9CEC4883B484D289B5FB061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AEE67F9895048F883A7F127DC2B5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6522D-8EEC-4065-8463-2C2EDD18C761}"/>
      </w:docPartPr>
      <w:docPartBody>
        <w:p w:rsidR="00E45027" w:rsidRDefault="00D05ADC" w:rsidP="00D05ADC">
          <w:pPr>
            <w:pStyle w:val="0AEE67F9895048F883A7F127DC2B55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F80A2FDA08740968B6B5B32F2C049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0A75BE-1715-4A29-95AD-BB635F0607E8}"/>
      </w:docPartPr>
      <w:docPartBody>
        <w:p w:rsidR="00E45027" w:rsidRDefault="00D05ADC" w:rsidP="00D05ADC">
          <w:pPr>
            <w:pStyle w:val="9F80A2FDA08740968B6B5B32F2C049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CF533CA8B6C4D908977A8365DE08A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134DB0-5943-46D2-B3D0-2B34BDD215ED}"/>
      </w:docPartPr>
      <w:docPartBody>
        <w:p w:rsidR="00E45027" w:rsidRDefault="00D05ADC" w:rsidP="00D05ADC">
          <w:pPr>
            <w:pStyle w:val="ECF533CA8B6C4D908977A8365DE08A9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FAB112D89834578928F4DAE289098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829015-1E2D-4D1F-8AC7-54F059829F4E}"/>
      </w:docPartPr>
      <w:docPartBody>
        <w:p w:rsidR="00E45027" w:rsidRDefault="00D05ADC" w:rsidP="00D05ADC">
          <w:pPr>
            <w:pStyle w:val="BFAB112D89834578928F4DAE289098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28FA2BAB5D94A7AAD03E2C770C7A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6B7D52-F31A-44B6-BB8E-1C81EB2DC9F8}"/>
      </w:docPartPr>
      <w:docPartBody>
        <w:p w:rsidR="00E45027" w:rsidRDefault="00D05ADC" w:rsidP="00D05ADC">
          <w:pPr>
            <w:pStyle w:val="328FA2BAB5D94A7AAD03E2C770C7ADE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93F331A4E424D6CBC378AA610D83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5F89B-C306-48DF-A201-4CF1A882790C}"/>
      </w:docPartPr>
      <w:docPartBody>
        <w:p w:rsidR="00E45027" w:rsidRDefault="00D05ADC" w:rsidP="00D05ADC">
          <w:pPr>
            <w:pStyle w:val="693F331A4E424D6CBC378AA610D838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9E147DFCDF4E93888164658FE85B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4CB724-2AAB-461C-8A83-0410A6D0D331}"/>
      </w:docPartPr>
      <w:docPartBody>
        <w:p w:rsidR="00E45027" w:rsidRDefault="00D05ADC" w:rsidP="00D05ADC">
          <w:pPr>
            <w:pStyle w:val="8B9E147DFCDF4E93888164658FE85B2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0FDE7C4422471EA6E4071CC2DCC3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1A7D9-7C86-4443-8D7E-F652083C6A1F}"/>
      </w:docPartPr>
      <w:docPartBody>
        <w:p w:rsidR="00E45027" w:rsidRDefault="00D05ADC" w:rsidP="00D05ADC">
          <w:pPr>
            <w:pStyle w:val="5A0FDE7C4422471EA6E4071CC2DCC3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1FBECECCA947E9B88801BF3D0D34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B2B0B-6FB9-4844-897B-65E2DC8D04EB}"/>
      </w:docPartPr>
      <w:docPartBody>
        <w:p w:rsidR="00E45027" w:rsidRDefault="00D05ADC" w:rsidP="00D05ADC">
          <w:pPr>
            <w:pStyle w:val="1E1FBECECCA947E9B88801BF3D0D34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14919D5FB7D46A6A4A010D767BB1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D6295A-73F3-46DC-812E-861BABCB9DE6}"/>
      </w:docPartPr>
      <w:docPartBody>
        <w:p w:rsidR="00E45027" w:rsidRDefault="00D05ADC" w:rsidP="00D05ADC">
          <w:pPr>
            <w:pStyle w:val="614919D5FB7D46A6A4A010D767BB1C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33B833E2C242138C57941B24FF6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D44B0-8D93-4683-BA9A-78784F92BAE6}"/>
      </w:docPartPr>
      <w:docPartBody>
        <w:p w:rsidR="00E45027" w:rsidRDefault="00D05ADC" w:rsidP="00D05ADC">
          <w:pPr>
            <w:pStyle w:val="3833B833E2C242138C57941B24FF6BA0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82EFD588785843B0B2A5770E7AE638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A9E9B4-0C46-4916-97E4-00D8752D0D2F}"/>
      </w:docPartPr>
      <w:docPartBody>
        <w:p w:rsidR="00E45027" w:rsidRDefault="00D05ADC" w:rsidP="00D05ADC">
          <w:pPr>
            <w:pStyle w:val="82EFD588785843B0B2A5770E7AE6381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A5FB52404BC4ADFB76132B8410880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1C78EF-4D50-40C4-872C-AEFDF01A990C}"/>
      </w:docPartPr>
      <w:docPartBody>
        <w:p w:rsidR="00E45027" w:rsidRDefault="00D05ADC" w:rsidP="00D05ADC">
          <w:pPr>
            <w:pStyle w:val="6A5FB52404BC4ADFB76132B8410880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01B6C8C6FDB44DA9801D080063548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9F6B81-6586-4E1F-8EAB-0739BDBB3590}"/>
      </w:docPartPr>
      <w:docPartBody>
        <w:p w:rsidR="00281485" w:rsidRDefault="00E45027" w:rsidP="00E45027">
          <w:pPr>
            <w:pStyle w:val="601B6C8C6FDB44DA9801D080063548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107BCF07D745458FB35DEA5C1EF8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66DBC2-4DAD-4DC5-BB57-FC0899288B1C}"/>
      </w:docPartPr>
      <w:docPartBody>
        <w:p w:rsidR="00281485" w:rsidRDefault="00E45027" w:rsidP="00E45027">
          <w:pPr>
            <w:pStyle w:val="8E107BCF07D745458FB35DEA5C1EF8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54475ED40B140B5917D3CA65E7D29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B5AEA9-15BF-4F5A-A577-B53795B000C0}"/>
      </w:docPartPr>
      <w:docPartBody>
        <w:p w:rsidR="00281485" w:rsidRDefault="00E45027" w:rsidP="00E45027">
          <w:pPr>
            <w:pStyle w:val="F54475ED40B140B5917D3CA65E7D290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BD66AFA4CF4A91899986FCBB09C9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EC23FF-4DE4-49A6-8EE6-9D66C44847AB}"/>
      </w:docPartPr>
      <w:docPartBody>
        <w:p w:rsidR="00281485" w:rsidRDefault="00E45027" w:rsidP="00E45027">
          <w:pPr>
            <w:pStyle w:val="C6BD66AFA4CF4A91899986FCBB09C9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B91E2832C64A4EB0282B0BA694EA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967031-1A5E-4CE6-BEA8-914AC68C2DC0}"/>
      </w:docPartPr>
      <w:docPartBody>
        <w:p w:rsidR="00281485" w:rsidRDefault="00E45027" w:rsidP="00E45027">
          <w:pPr>
            <w:pStyle w:val="E6B91E2832C64A4EB0282B0BA694EA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01DE68E8A27481AA4D8416D80E0C2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D9F2A2-1B29-46F6-8537-71AD71F3FA9A}"/>
      </w:docPartPr>
      <w:docPartBody>
        <w:p w:rsidR="00281485" w:rsidRDefault="00E45027" w:rsidP="00E45027">
          <w:pPr>
            <w:pStyle w:val="501DE68E8A27481AA4D8416D80E0C2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E9BBA4EBCE642F584071221E32548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3B844-4057-4BB7-BCC3-ED17A98094B5}"/>
      </w:docPartPr>
      <w:docPartBody>
        <w:p w:rsidR="00281485" w:rsidRDefault="00E45027" w:rsidP="00E45027">
          <w:pPr>
            <w:pStyle w:val="AE9BBA4EBCE642F584071221E32548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DA12B4DCE34F94B3820BAAFC625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47F95-979E-4F60-A2B7-BF3E27EDF0CA}"/>
      </w:docPartPr>
      <w:docPartBody>
        <w:p w:rsidR="00281485" w:rsidRDefault="00E45027" w:rsidP="00E45027">
          <w:pPr>
            <w:pStyle w:val="FFDA12B4DCE34F94B3820BAAFC6257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822B86F7474C909C88489EB6BD9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1F2DBC-72F1-47A2-A43F-271EADD0EB7E}"/>
      </w:docPartPr>
      <w:docPartBody>
        <w:p w:rsidR="00281485" w:rsidRDefault="00E45027" w:rsidP="00E45027">
          <w:pPr>
            <w:pStyle w:val="EF822B86F7474C909C88489EB6BD9E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66C16E8914945E380BFDEE46053D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0043CE-F262-406A-9127-7414559C7819}"/>
      </w:docPartPr>
      <w:docPartBody>
        <w:p w:rsidR="00281485" w:rsidRDefault="00E45027" w:rsidP="00E45027">
          <w:pPr>
            <w:pStyle w:val="866C16E8914945E380BFDEE46053D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9A73E161EE410CA673109F52667D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006801-A7C5-4725-A4C8-CFA6C41BAB32}"/>
      </w:docPartPr>
      <w:docPartBody>
        <w:p w:rsidR="00281485" w:rsidRDefault="00E45027" w:rsidP="00E45027">
          <w:pPr>
            <w:pStyle w:val="0C9A73E161EE410CA673109F52667D8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BA637FBEDA417985C3D1F3F77F0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10021-695F-4FA9-BEE0-6228974D5C64}"/>
      </w:docPartPr>
      <w:docPartBody>
        <w:p w:rsidR="00281485" w:rsidRDefault="00E45027" w:rsidP="00E45027">
          <w:pPr>
            <w:pStyle w:val="3DBA637FBEDA417985C3D1F3F77F0AD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3C77159FA44EB480FD3380B055B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81490C-CA06-4D4A-B3E2-E3100421C63F}"/>
      </w:docPartPr>
      <w:docPartBody>
        <w:p w:rsidR="00281485" w:rsidRDefault="00E45027" w:rsidP="00E45027">
          <w:pPr>
            <w:pStyle w:val="483C77159FA44EB480FD3380B055BA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C9B735C7AD94CE1A15440DEF9F983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253921-B934-408F-BC82-2E52235FBDD1}"/>
      </w:docPartPr>
      <w:docPartBody>
        <w:p w:rsidR="00281485" w:rsidRDefault="00E45027" w:rsidP="00E45027">
          <w:pPr>
            <w:pStyle w:val="DC9B735C7AD94CE1A15440DEF9F983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96654DFCFE94D97AC43C81A3F9AD7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A7B810-C393-4A3A-B7A6-01937456A927}"/>
      </w:docPartPr>
      <w:docPartBody>
        <w:p w:rsidR="00281485" w:rsidRDefault="00E45027" w:rsidP="00E45027">
          <w:pPr>
            <w:pStyle w:val="D96654DFCFE94D97AC43C81A3F9AD72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7147E7BE7446119FD219DCB45367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BFB3D3-2893-4747-8047-51AD246B96E6}"/>
      </w:docPartPr>
      <w:docPartBody>
        <w:p w:rsidR="00281485" w:rsidRDefault="00E45027" w:rsidP="00E45027">
          <w:pPr>
            <w:pStyle w:val="3F7147E7BE7446119FD219DCB453672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5E2B847CFD4864B2988CC463AF0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69703-057A-41BE-ABB9-9C7A3A109E68}"/>
      </w:docPartPr>
      <w:docPartBody>
        <w:p w:rsidR="00D72C86" w:rsidRDefault="00281485" w:rsidP="00281485">
          <w:pPr>
            <w:pStyle w:val="CB5E2B847CFD4864B2988CC463AF0F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DBC2F63F24425B868BA526E92D0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46024-61EA-49B6-956F-90BC3AA3D842}"/>
      </w:docPartPr>
      <w:docPartBody>
        <w:p w:rsidR="00D72C86" w:rsidRDefault="00281485" w:rsidP="00281485">
          <w:pPr>
            <w:pStyle w:val="43DBC2F63F24425B868BA526E92D069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4DF878670043C0A4AACF1443635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9BB84-2B36-4410-BB36-8E407AE1A096}"/>
      </w:docPartPr>
      <w:docPartBody>
        <w:p w:rsidR="00D72C86" w:rsidRDefault="00281485" w:rsidP="00281485">
          <w:pPr>
            <w:pStyle w:val="BB4DF878670043C0A4AACF1443635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1DDE5DD88C4DC3B849C515FE265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DB1F67-D3C4-40BC-85F1-BD4B215F0B9F}"/>
      </w:docPartPr>
      <w:docPartBody>
        <w:p w:rsidR="00E83EB8" w:rsidRDefault="00D72C86" w:rsidP="00D72C86">
          <w:pPr>
            <w:pStyle w:val="821DDE5DD88C4DC3B849C515FE2657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639E321D0644223A91C20E0B762C6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D67D22-B014-435D-A802-AA75697BF212}"/>
      </w:docPartPr>
      <w:docPartBody>
        <w:p w:rsidR="00E83EB8" w:rsidRDefault="00D72C86" w:rsidP="00D72C86">
          <w:pPr>
            <w:pStyle w:val="D639E321D0644223A91C20E0B762C6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B14E86971D4183AB5FE771C4A40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9F2CC2-6669-4EE0-9F43-880E883DDCB6}"/>
      </w:docPartPr>
      <w:docPartBody>
        <w:p w:rsidR="00E143A5" w:rsidRDefault="00901D68" w:rsidP="00901D68">
          <w:pPr>
            <w:pStyle w:val="54B14E86971D4183AB5FE771C4A40275"/>
          </w:pPr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F71DEA3C0954845AE68A1E590DA30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E211B6-2F4B-4641-BB7F-62C40FCB98AB}"/>
      </w:docPartPr>
      <w:docPartBody>
        <w:p w:rsidR="00E143A5" w:rsidRDefault="00901D68" w:rsidP="00901D68">
          <w:pPr>
            <w:pStyle w:val="FF71DEA3C0954845AE68A1E590DA30C6"/>
          </w:pPr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718B3E-3B04-4150-9FD3-E3D0D1B5510B}"/>
      </w:docPartPr>
      <w:docPartBody>
        <w:p w:rsidR="00B802A4" w:rsidRDefault="00C565BE">
          <w:r w:rsidRPr="00A71197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517DA4-AEBC-4360-8A87-C49D65D5B781}"/>
      </w:docPartPr>
      <w:docPartBody>
        <w:p w:rsidR="008D5313" w:rsidRDefault="00DB0280">
          <w:r w:rsidRPr="00E92AD6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5ADC"/>
    <w:rsid w:val="00093D7D"/>
    <w:rsid w:val="0011510F"/>
    <w:rsid w:val="00123D76"/>
    <w:rsid w:val="0013068E"/>
    <w:rsid w:val="001A415E"/>
    <w:rsid w:val="002169EA"/>
    <w:rsid w:val="0022650D"/>
    <w:rsid w:val="00255395"/>
    <w:rsid w:val="00281485"/>
    <w:rsid w:val="002B5CC2"/>
    <w:rsid w:val="00313A01"/>
    <w:rsid w:val="003B4B35"/>
    <w:rsid w:val="003C0C8B"/>
    <w:rsid w:val="004574BF"/>
    <w:rsid w:val="00484C0C"/>
    <w:rsid w:val="004C261D"/>
    <w:rsid w:val="00503112"/>
    <w:rsid w:val="00514026"/>
    <w:rsid w:val="0054295E"/>
    <w:rsid w:val="00580879"/>
    <w:rsid w:val="00641D69"/>
    <w:rsid w:val="006641E9"/>
    <w:rsid w:val="00667CE9"/>
    <w:rsid w:val="00747F0A"/>
    <w:rsid w:val="00752D27"/>
    <w:rsid w:val="007B76B3"/>
    <w:rsid w:val="007F70F9"/>
    <w:rsid w:val="00816333"/>
    <w:rsid w:val="00834241"/>
    <w:rsid w:val="008A20C9"/>
    <w:rsid w:val="008C0479"/>
    <w:rsid w:val="008D5313"/>
    <w:rsid w:val="00901D68"/>
    <w:rsid w:val="00930259"/>
    <w:rsid w:val="009A2781"/>
    <w:rsid w:val="009D4FF1"/>
    <w:rsid w:val="00A019E4"/>
    <w:rsid w:val="00A97C90"/>
    <w:rsid w:val="00B5159A"/>
    <w:rsid w:val="00B56AF6"/>
    <w:rsid w:val="00B60EE5"/>
    <w:rsid w:val="00B802A4"/>
    <w:rsid w:val="00C4032D"/>
    <w:rsid w:val="00C565BE"/>
    <w:rsid w:val="00D001AD"/>
    <w:rsid w:val="00D05ADC"/>
    <w:rsid w:val="00D72C86"/>
    <w:rsid w:val="00DB0280"/>
    <w:rsid w:val="00E143A5"/>
    <w:rsid w:val="00E25835"/>
    <w:rsid w:val="00E45027"/>
    <w:rsid w:val="00E83EB8"/>
    <w:rsid w:val="00F05179"/>
    <w:rsid w:val="00F67D86"/>
    <w:rsid w:val="00F86650"/>
    <w:rsid w:val="00F92764"/>
    <w:rsid w:val="00FA6394"/>
    <w:rsid w:val="00FE7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B0280"/>
    <w:rPr>
      <w:color w:val="808080"/>
    </w:rPr>
  </w:style>
  <w:style w:type="paragraph" w:customStyle="1" w:styleId="4DEC134EE68E46C1B4C5B9BCACB68F85">
    <w:name w:val="4DEC134EE68E46C1B4C5B9BCACB68F85"/>
    <w:rsid w:val="00D05ADC"/>
  </w:style>
  <w:style w:type="paragraph" w:customStyle="1" w:styleId="A578C2DFC0E04969B66B9B6FF2EFD99E">
    <w:name w:val="A578C2DFC0E04969B66B9B6FF2EFD99E"/>
    <w:rsid w:val="00D05ADC"/>
  </w:style>
  <w:style w:type="paragraph" w:customStyle="1" w:styleId="50977F581B13431E9EE384B09586DB80">
    <w:name w:val="50977F581B13431E9EE384B09586DB80"/>
    <w:rsid w:val="00D05ADC"/>
  </w:style>
  <w:style w:type="paragraph" w:customStyle="1" w:styleId="920691A00BFA46CA9EA3314B43F5AEE1">
    <w:name w:val="920691A00BFA46CA9EA3314B43F5AEE1"/>
    <w:rsid w:val="00D05ADC"/>
  </w:style>
  <w:style w:type="paragraph" w:customStyle="1" w:styleId="D9BE6E13B5444CB599C0256E0F6875E7">
    <w:name w:val="D9BE6E13B5444CB599C0256E0F6875E7"/>
    <w:rsid w:val="00D05ADC"/>
  </w:style>
  <w:style w:type="paragraph" w:customStyle="1" w:styleId="40FF2C39256148E49A0D42FCBB5D7AF9">
    <w:name w:val="40FF2C39256148E49A0D42FCBB5D7AF9"/>
    <w:rsid w:val="00D05ADC"/>
  </w:style>
  <w:style w:type="paragraph" w:customStyle="1" w:styleId="D40C7FF5403748F797E92E9E483A5449">
    <w:name w:val="D40C7FF5403748F797E92E9E483A5449"/>
    <w:rsid w:val="00D05ADC"/>
  </w:style>
  <w:style w:type="paragraph" w:customStyle="1" w:styleId="F797B36F1AF6460C81CCBC513942295D">
    <w:name w:val="F797B36F1AF6460C81CCBC513942295D"/>
    <w:rsid w:val="00D05ADC"/>
  </w:style>
  <w:style w:type="paragraph" w:customStyle="1" w:styleId="9658E6CE7EB942A6911C5E9C71E209C6">
    <w:name w:val="9658E6CE7EB942A6911C5E9C71E209C6"/>
    <w:rsid w:val="00D05ADC"/>
  </w:style>
  <w:style w:type="paragraph" w:customStyle="1" w:styleId="F6E220B0FCC54D6D93072AEC4E207731">
    <w:name w:val="F6E220B0FCC54D6D93072AEC4E207731"/>
    <w:rsid w:val="00D05ADC"/>
  </w:style>
  <w:style w:type="paragraph" w:customStyle="1" w:styleId="E75F7F8197954E4BB25340D33CAE312B">
    <w:name w:val="E75F7F8197954E4BB25340D33CAE312B"/>
    <w:rsid w:val="00D05ADC"/>
  </w:style>
  <w:style w:type="paragraph" w:customStyle="1" w:styleId="4DDBEE593B9F444AAA7B4193A6631176">
    <w:name w:val="4DDBEE593B9F444AAA7B4193A6631176"/>
    <w:rsid w:val="00D05ADC"/>
  </w:style>
  <w:style w:type="paragraph" w:customStyle="1" w:styleId="952A8435749047F587B8E98072B7D243">
    <w:name w:val="952A8435749047F587B8E98072B7D243"/>
    <w:rsid w:val="00D05ADC"/>
  </w:style>
  <w:style w:type="paragraph" w:customStyle="1" w:styleId="4BCB1EBB9CEC4883B484D289B5FB061D">
    <w:name w:val="4BCB1EBB9CEC4883B484D289B5FB061D"/>
    <w:rsid w:val="00D05ADC"/>
  </w:style>
  <w:style w:type="paragraph" w:customStyle="1" w:styleId="0AEE67F9895048F883A7F127DC2B5575">
    <w:name w:val="0AEE67F9895048F883A7F127DC2B5575"/>
    <w:rsid w:val="00D05ADC"/>
  </w:style>
  <w:style w:type="paragraph" w:customStyle="1" w:styleId="9F80A2FDA08740968B6B5B32F2C049B8">
    <w:name w:val="9F80A2FDA08740968B6B5B32F2C049B8"/>
    <w:rsid w:val="00D05ADC"/>
  </w:style>
  <w:style w:type="paragraph" w:customStyle="1" w:styleId="ECF533CA8B6C4D908977A8365DE08A95">
    <w:name w:val="ECF533CA8B6C4D908977A8365DE08A95"/>
    <w:rsid w:val="00D05ADC"/>
  </w:style>
  <w:style w:type="paragraph" w:customStyle="1" w:styleId="BFAB112D89834578928F4DAE2890984D">
    <w:name w:val="BFAB112D89834578928F4DAE2890984D"/>
    <w:rsid w:val="00D05ADC"/>
  </w:style>
  <w:style w:type="paragraph" w:customStyle="1" w:styleId="328FA2BAB5D94A7AAD03E2C770C7ADE7">
    <w:name w:val="328FA2BAB5D94A7AAD03E2C770C7ADE7"/>
    <w:rsid w:val="00D05ADC"/>
  </w:style>
  <w:style w:type="paragraph" w:customStyle="1" w:styleId="693F331A4E424D6CBC378AA610D8384A">
    <w:name w:val="693F331A4E424D6CBC378AA610D8384A"/>
    <w:rsid w:val="00D05ADC"/>
  </w:style>
  <w:style w:type="paragraph" w:customStyle="1" w:styleId="8B9E147DFCDF4E93888164658FE85B29">
    <w:name w:val="8B9E147DFCDF4E93888164658FE85B29"/>
    <w:rsid w:val="00D05ADC"/>
  </w:style>
  <w:style w:type="paragraph" w:customStyle="1" w:styleId="5A0FDE7C4422471EA6E4071CC2DCC3DE">
    <w:name w:val="5A0FDE7C4422471EA6E4071CC2DCC3DE"/>
    <w:rsid w:val="00D05ADC"/>
  </w:style>
  <w:style w:type="paragraph" w:customStyle="1" w:styleId="1E1FBECECCA947E9B88801BF3D0D34A0">
    <w:name w:val="1E1FBECECCA947E9B88801BF3D0D34A0"/>
    <w:rsid w:val="00D05ADC"/>
  </w:style>
  <w:style w:type="paragraph" w:customStyle="1" w:styleId="80FE3EC1266F48248241B14BF681AEC9">
    <w:name w:val="80FE3EC1266F48248241B14BF681AEC9"/>
    <w:rsid w:val="00D05ADC"/>
  </w:style>
  <w:style w:type="paragraph" w:customStyle="1" w:styleId="6D7E234011CE4BC6972EF75AA033B9C5">
    <w:name w:val="6D7E234011CE4BC6972EF75AA033B9C5"/>
    <w:rsid w:val="00D05ADC"/>
  </w:style>
  <w:style w:type="paragraph" w:customStyle="1" w:styleId="7DEDFDE2AC47430E8B887815972BB19A">
    <w:name w:val="7DEDFDE2AC47430E8B887815972BB19A"/>
    <w:rsid w:val="00D05ADC"/>
  </w:style>
  <w:style w:type="paragraph" w:customStyle="1" w:styleId="25863D929E76432CBA790EB686500C91">
    <w:name w:val="25863D929E76432CBA790EB686500C91"/>
    <w:rsid w:val="00D05ADC"/>
  </w:style>
  <w:style w:type="paragraph" w:customStyle="1" w:styleId="249BF4F3242845B1B1BC59283CC196AF">
    <w:name w:val="249BF4F3242845B1B1BC59283CC196AF"/>
    <w:rsid w:val="00D05ADC"/>
  </w:style>
  <w:style w:type="paragraph" w:customStyle="1" w:styleId="C5D255C67897424598022960B3DEF60C">
    <w:name w:val="C5D255C67897424598022960B3DEF60C"/>
    <w:rsid w:val="00D05ADC"/>
  </w:style>
  <w:style w:type="paragraph" w:customStyle="1" w:styleId="BD7D3B664A6A4569A0066FEF8B9EC832">
    <w:name w:val="BD7D3B664A6A4569A0066FEF8B9EC832"/>
    <w:rsid w:val="00D05ADC"/>
  </w:style>
  <w:style w:type="paragraph" w:customStyle="1" w:styleId="A104D55D120A410AB546C019B41467AF">
    <w:name w:val="A104D55D120A410AB546C019B41467AF"/>
    <w:rsid w:val="00D05ADC"/>
  </w:style>
  <w:style w:type="paragraph" w:customStyle="1" w:styleId="5FC427F50F77447ABA85480AC0B1580A">
    <w:name w:val="5FC427F50F77447ABA85480AC0B1580A"/>
    <w:rsid w:val="00D05ADC"/>
  </w:style>
  <w:style w:type="paragraph" w:customStyle="1" w:styleId="A68703291B294166906D1CE5F6772217">
    <w:name w:val="A68703291B294166906D1CE5F6772217"/>
    <w:rsid w:val="00D05ADC"/>
  </w:style>
  <w:style w:type="paragraph" w:customStyle="1" w:styleId="614919D5FB7D46A6A4A010D767BB1C28">
    <w:name w:val="614919D5FB7D46A6A4A010D767BB1C28"/>
    <w:rsid w:val="00D05ADC"/>
  </w:style>
  <w:style w:type="paragraph" w:customStyle="1" w:styleId="3833B833E2C242138C57941B24FF6BA0">
    <w:name w:val="3833B833E2C242138C57941B24FF6BA0"/>
    <w:rsid w:val="00D05ADC"/>
  </w:style>
  <w:style w:type="paragraph" w:customStyle="1" w:styleId="C3D73989DD164C689F0D7224BE75F769">
    <w:name w:val="C3D73989DD164C689F0D7224BE75F769"/>
    <w:rsid w:val="00D05ADC"/>
  </w:style>
  <w:style w:type="paragraph" w:customStyle="1" w:styleId="7E5A55E8FD6C4C2EAA071BB20F8CB583">
    <w:name w:val="7E5A55E8FD6C4C2EAA071BB20F8CB583"/>
    <w:rsid w:val="00D05ADC"/>
  </w:style>
  <w:style w:type="paragraph" w:customStyle="1" w:styleId="388F8E9AA8004552A7964C7EF853EA73">
    <w:name w:val="388F8E9AA8004552A7964C7EF853EA73"/>
    <w:rsid w:val="00D05ADC"/>
  </w:style>
  <w:style w:type="paragraph" w:customStyle="1" w:styleId="9DC4790520AE4691AFD76A21A56E3EBF">
    <w:name w:val="9DC4790520AE4691AFD76A21A56E3EBF"/>
    <w:rsid w:val="00D05ADC"/>
  </w:style>
  <w:style w:type="paragraph" w:customStyle="1" w:styleId="4DB48B9AAECB4FF58D5F38163AFB1608">
    <w:name w:val="4DB48B9AAECB4FF58D5F38163AFB1608"/>
    <w:rsid w:val="00D05ADC"/>
  </w:style>
  <w:style w:type="paragraph" w:customStyle="1" w:styleId="2AD4D4533A864AE8AFD86BB8D99511F2">
    <w:name w:val="2AD4D4533A864AE8AFD86BB8D99511F2"/>
    <w:rsid w:val="00D05ADC"/>
  </w:style>
  <w:style w:type="paragraph" w:customStyle="1" w:styleId="711F68D8E4614479966202C86AC1CD81">
    <w:name w:val="711F68D8E4614479966202C86AC1CD81"/>
    <w:rsid w:val="00D05ADC"/>
  </w:style>
  <w:style w:type="paragraph" w:customStyle="1" w:styleId="087707988F3745ABACA01FE4E40A007E">
    <w:name w:val="087707988F3745ABACA01FE4E40A007E"/>
    <w:rsid w:val="00D05ADC"/>
  </w:style>
  <w:style w:type="paragraph" w:customStyle="1" w:styleId="82EFD588785843B0B2A5770E7AE63814">
    <w:name w:val="82EFD588785843B0B2A5770E7AE63814"/>
    <w:rsid w:val="00D05ADC"/>
  </w:style>
  <w:style w:type="paragraph" w:customStyle="1" w:styleId="6A5FB52404BC4ADFB76132B84108800B">
    <w:name w:val="6A5FB52404BC4ADFB76132B84108800B"/>
    <w:rsid w:val="00D05ADC"/>
  </w:style>
  <w:style w:type="paragraph" w:customStyle="1" w:styleId="7AF142B0D1944EB79B4009F2F2E1509E">
    <w:name w:val="7AF142B0D1944EB79B4009F2F2E1509E"/>
    <w:rsid w:val="00E45027"/>
  </w:style>
  <w:style w:type="paragraph" w:customStyle="1" w:styleId="DCEB2B1BFAC243248C1C25EA5C9C52C8">
    <w:name w:val="DCEB2B1BFAC243248C1C25EA5C9C52C8"/>
    <w:rsid w:val="00E45027"/>
  </w:style>
  <w:style w:type="paragraph" w:customStyle="1" w:styleId="ECC67515B6914439BEB70ADFE28B3F93">
    <w:name w:val="ECC67515B6914439BEB70ADFE28B3F93"/>
    <w:rsid w:val="00E45027"/>
  </w:style>
  <w:style w:type="paragraph" w:customStyle="1" w:styleId="41C9982677BC4C189DFE7A83FADA53CB">
    <w:name w:val="41C9982677BC4C189DFE7A83FADA53CB"/>
    <w:rsid w:val="00E45027"/>
  </w:style>
  <w:style w:type="paragraph" w:customStyle="1" w:styleId="925896F1A6EF4422959A0E7A47175D1B">
    <w:name w:val="925896F1A6EF4422959A0E7A47175D1B"/>
    <w:rsid w:val="00E45027"/>
  </w:style>
  <w:style w:type="paragraph" w:customStyle="1" w:styleId="F81C9674A86C4A349B8ADDB18FFEB431">
    <w:name w:val="F81C9674A86C4A349B8ADDB18FFEB431"/>
    <w:rsid w:val="00E45027"/>
  </w:style>
  <w:style w:type="paragraph" w:customStyle="1" w:styleId="07C2B66ACCFB493FB47B765AF42AC8D2">
    <w:name w:val="07C2B66ACCFB493FB47B765AF42AC8D2"/>
    <w:rsid w:val="00E45027"/>
  </w:style>
  <w:style w:type="paragraph" w:customStyle="1" w:styleId="161E906960F6496190CA90DA514140AC">
    <w:name w:val="161E906960F6496190CA90DA514140AC"/>
    <w:rsid w:val="00E45027"/>
  </w:style>
  <w:style w:type="paragraph" w:customStyle="1" w:styleId="5E7B65D6884B4435A9D630242A27B295">
    <w:name w:val="5E7B65D6884B4435A9D630242A27B295"/>
    <w:rsid w:val="00E45027"/>
  </w:style>
  <w:style w:type="paragraph" w:customStyle="1" w:styleId="745390135D7848F682D93342987BDC80">
    <w:name w:val="745390135D7848F682D93342987BDC80"/>
    <w:rsid w:val="00E45027"/>
  </w:style>
  <w:style w:type="paragraph" w:customStyle="1" w:styleId="C4D653AA239E49739BE1BCDA8DC51CEE">
    <w:name w:val="C4D653AA239E49739BE1BCDA8DC51CEE"/>
    <w:rsid w:val="00E45027"/>
  </w:style>
  <w:style w:type="paragraph" w:customStyle="1" w:styleId="F2996AC6F8944E9497BFD806B8199F2A">
    <w:name w:val="F2996AC6F8944E9497BFD806B8199F2A"/>
    <w:rsid w:val="00E45027"/>
  </w:style>
  <w:style w:type="paragraph" w:customStyle="1" w:styleId="B79FD9B61C524CB7BF8A80F6EF9D853B">
    <w:name w:val="B79FD9B61C524CB7BF8A80F6EF9D853B"/>
    <w:rsid w:val="00E45027"/>
  </w:style>
  <w:style w:type="paragraph" w:customStyle="1" w:styleId="44AA7DF4857B40E5B62566811518C740">
    <w:name w:val="44AA7DF4857B40E5B62566811518C740"/>
    <w:rsid w:val="00E45027"/>
  </w:style>
  <w:style w:type="paragraph" w:customStyle="1" w:styleId="5BD884D9716144C78B9D21FD4728C8DE">
    <w:name w:val="5BD884D9716144C78B9D21FD4728C8DE"/>
    <w:rsid w:val="00E45027"/>
  </w:style>
  <w:style w:type="paragraph" w:customStyle="1" w:styleId="4065494570F246BCABF97BD23108054A">
    <w:name w:val="4065494570F246BCABF97BD23108054A"/>
    <w:rsid w:val="00E45027"/>
  </w:style>
  <w:style w:type="paragraph" w:customStyle="1" w:styleId="C57F5D35ECE3481B80DBE25C600399E1">
    <w:name w:val="C57F5D35ECE3481B80DBE25C600399E1"/>
    <w:rsid w:val="00E45027"/>
  </w:style>
  <w:style w:type="paragraph" w:customStyle="1" w:styleId="8FCBB01DD85E4CB2B5513A9EBF73AF70">
    <w:name w:val="8FCBB01DD85E4CB2B5513A9EBF73AF70"/>
    <w:rsid w:val="00E45027"/>
  </w:style>
  <w:style w:type="paragraph" w:customStyle="1" w:styleId="8359B4F203F6400DA80120C3CEC97B8B">
    <w:name w:val="8359B4F203F6400DA80120C3CEC97B8B"/>
    <w:rsid w:val="00E45027"/>
  </w:style>
  <w:style w:type="paragraph" w:customStyle="1" w:styleId="28505AF7E5814983891A557880275574">
    <w:name w:val="28505AF7E5814983891A557880275574"/>
    <w:rsid w:val="00E45027"/>
  </w:style>
  <w:style w:type="paragraph" w:customStyle="1" w:styleId="D05B77BAFD3C4806BE28E0AD09EC1E8C">
    <w:name w:val="D05B77BAFD3C4806BE28E0AD09EC1E8C"/>
    <w:rsid w:val="00E45027"/>
  </w:style>
  <w:style w:type="paragraph" w:customStyle="1" w:styleId="9A27D4E28D554D028A6E315599228095">
    <w:name w:val="9A27D4E28D554D028A6E315599228095"/>
    <w:rsid w:val="00E45027"/>
  </w:style>
  <w:style w:type="paragraph" w:customStyle="1" w:styleId="6987EBC7C5BE491A9223F181243EFBAB">
    <w:name w:val="6987EBC7C5BE491A9223F181243EFBAB"/>
    <w:rsid w:val="00E45027"/>
  </w:style>
  <w:style w:type="paragraph" w:customStyle="1" w:styleId="601B6C8C6FDB44DA9801D080063548E3">
    <w:name w:val="601B6C8C6FDB44DA9801D080063548E3"/>
    <w:rsid w:val="00E45027"/>
  </w:style>
  <w:style w:type="paragraph" w:customStyle="1" w:styleId="8E107BCF07D745458FB35DEA5C1EF868">
    <w:name w:val="8E107BCF07D745458FB35DEA5C1EF868"/>
    <w:rsid w:val="00E45027"/>
  </w:style>
  <w:style w:type="paragraph" w:customStyle="1" w:styleId="F54475ED40B140B5917D3CA65E7D2903">
    <w:name w:val="F54475ED40B140B5917D3CA65E7D2903"/>
    <w:rsid w:val="00E45027"/>
  </w:style>
  <w:style w:type="paragraph" w:customStyle="1" w:styleId="BDF1D3F92A5C4A8C935B394E0C4C738C">
    <w:name w:val="BDF1D3F92A5C4A8C935B394E0C4C738C"/>
    <w:rsid w:val="00E45027"/>
  </w:style>
  <w:style w:type="paragraph" w:customStyle="1" w:styleId="A7BACB4F32454C2E9F28368BFE3BD476">
    <w:name w:val="A7BACB4F32454C2E9F28368BFE3BD476"/>
    <w:rsid w:val="00E45027"/>
  </w:style>
  <w:style w:type="paragraph" w:customStyle="1" w:styleId="B68BEB85BCE4446BBD40526CE05E366A">
    <w:name w:val="B68BEB85BCE4446BBD40526CE05E366A"/>
    <w:rsid w:val="00E45027"/>
  </w:style>
  <w:style w:type="paragraph" w:customStyle="1" w:styleId="C594F51493014A2C8C3102973928A4E2">
    <w:name w:val="C594F51493014A2C8C3102973928A4E2"/>
    <w:rsid w:val="00E45027"/>
  </w:style>
  <w:style w:type="paragraph" w:customStyle="1" w:styleId="AEDFAE7973B54DA18E34A004BB90830E">
    <w:name w:val="AEDFAE7973B54DA18E34A004BB90830E"/>
    <w:rsid w:val="00E45027"/>
  </w:style>
  <w:style w:type="paragraph" w:customStyle="1" w:styleId="9287D603BEFE47049083B9A3B1234274">
    <w:name w:val="9287D603BEFE47049083B9A3B1234274"/>
    <w:rsid w:val="00E45027"/>
  </w:style>
  <w:style w:type="paragraph" w:customStyle="1" w:styleId="C6BD66AFA4CF4A91899986FCBB09C9B7">
    <w:name w:val="C6BD66AFA4CF4A91899986FCBB09C9B7"/>
    <w:rsid w:val="00E45027"/>
  </w:style>
  <w:style w:type="paragraph" w:customStyle="1" w:styleId="E6B91E2832C64A4EB0282B0BA694EA89">
    <w:name w:val="E6B91E2832C64A4EB0282B0BA694EA89"/>
    <w:rsid w:val="00E45027"/>
  </w:style>
  <w:style w:type="paragraph" w:customStyle="1" w:styleId="501DE68E8A27481AA4D8416D80E0C2B1">
    <w:name w:val="501DE68E8A27481AA4D8416D80E0C2B1"/>
    <w:rsid w:val="00E45027"/>
  </w:style>
  <w:style w:type="paragraph" w:customStyle="1" w:styleId="AE9BBA4EBCE642F584071221E3254828">
    <w:name w:val="AE9BBA4EBCE642F584071221E3254828"/>
    <w:rsid w:val="00E45027"/>
  </w:style>
  <w:style w:type="paragraph" w:customStyle="1" w:styleId="FFDA12B4DCE34F94B3820BAAFC62573B">
    <w:name w:val="FFDA12B4DCE34F94B3820BAAFC62573B"/>
    <w:rsid w:val="00E45027"/>
  </w:style>
  <w:style w:type="paragraph" w:customStyle="1" w:styleId="EF822B86F7474C909C88489EB6BD9EB5">
    <w:name w:val="EF822B86F7474C909C88489EB6BD9EB5"/>
    <w:rsid w:val="00E45027"/>
  </w:style>
  <w:style w:type="paragraph" w:customStyle="1" w:styleId="866C16E8914945E380BFDEE46053DFF8">
    <w:name w:val="866C16E8914945E380BFDEE46053DFF8"/>
    <w:rsid w:val="00E45027"/>
  </w:style>
  <w:style w:type="paragraph" w:customStyle="1" w:styleId="0C9A73E161EE410CA673109F52667D85">
    <w:name w:val="0C9A73E161EE410CA673109F52667D85"/>
    <w:rsid w:val="00E45027"/>
  </w:style>
  <w:style w:type="paragraph" w:customStyle="1" w:styleId="3DBA637FBEDA417985C3D1F3F77F0AD8">
    <w:name w:val="3DBA637FBEDA417985C3D1F3F77F0AD8"/>
    <w:rsid w:val="00E45027"/>
  </w:style>
  <w:style w:type="paragraph" w:customStyle="1" w:styleId="483C77159FA44EB480FD3380B055BA97">
    <w:name w:val="483C77159FA44EB480FD3380B055BA97"/>
    <w:rsid w:val="00E45027"/>
  </w:style>
  <w:style w:type="paragraph" w:customStyle="1" w:styleId="DC9B735C7AD94CE1A15440DEF9F98377">
    <w:name w:val="DC9B735C7AD94CE1A15440DEF9F98377"/>
    <w:rsid w:val="00E45027"/>
  </w:style>
  <w:style w:type="paragraph" w:customStyle="1" w:styleId="D96654DFCFE94D97AC43C81A3F9AD72A">
    <w:name w:val="D96654DFCFE94D97AC43C81A3F9AD72A"/>
    <w:rsid w:val="00E45027"/>
  </w:style>
  <w:style w:type="paragraph" w:customStyle="1" w:styleId="6285EA66D1A9466E9615EDF583AB411E">
    <w:name w:val="6285EA66D1A9466E9615EDF583AB411E"/>
    <w:rsid w:val="00E45027"/>
  </w:style>
  <w:style w:type="paragraph" w:customStyle="1" w:styleId="52483D5BD3A04392A93BC4283A70E688">
    <w:name w:val="52483D5BD3A04392A93BC4283A70E688"/>
    <w:rsid w:val="00E45027"/>
  </w:style>
  <w:style w:type="paragraph" w:customStyle="1" w:styleId="3F7147E7BE7446119FD219DCB453672D">
    <w:name w:val="3F7147E7BE7446119FD219DCB453672D"/>
    <w:rsid w:val="00E45027"/>
  </w:style>
  <w:style w:type="paragraph" w:customStyle="1" w:styleId="CB5E2B847CFD4864B2988CC463AF0FC9">
    <w:name w:val="CB5E2B847CFD4864B2988CC463AF0FC9"/>
    <w:rsid w:val="00281485"/>
  </w:style>
  <w:style w:type="paragraph" w:customStyle="1" w:styleId="43DBC2F63F24425B868BA526E92D069F">
    <w:name w:val="43DBC2F63F24425B868BA526E92D069F"/>
    <w:rsid w:val="00281485"/>
  </w:style>
  <w:style w:type="paragraph" w:customStyle="1" w:styleId="BB4DF878670043C0A4AACF144363537B">
    <w:name w:val="BB4DF878670043C0A4AACF144363537B"/>
    <w:rsid w:val="00281485"/>
  </w:style>
  <w:style w:type="paragraph" w:customStyle="1" w:styleId="821DDE5DD88C4DC3B849C515FE2657DC">
    <w:name w:val="821DDE5DD88C4DC3B849C515FE2657DC"/>
    <w:rsid w:val="00D72C86"/>
  </w:style>
  <w:style w:type="paragraph" w:customStyle="1" w:styleId="D639E321D0644223A91C20E0B762C610">
    <w:name w:val="D639E321D0644223A91C20E0B762C610"/>
    <w:rsid w:val="00D72C86"/>
  </w:style>
  <w:style w:type="paragraph" w:customStyle="1" w:styleId="473F270A091B48F9AEF426576CAE4A8E">
    <w:name w:val="473F270A091B48F9AEF426576CAE4A8E"/>
    <w:rsid w:val="00E83EB8"/>
  </w:style>
  <w:style w:type="paragraph" w:customStyle="1" w:styleId="54B14E86971D4183AB5FE771C4A40275">
    <w:name w:val="54B14E86971D4183AB5FE771C4A40275"/>
    <w:rsid w:val="00901D68"/>
  </w:style>
  <w:style w:type="paragraph" w:customStyle="1" w:styleId="FF71DEA3C0954845AE68A1E590DA30C6">
    <w:name w:val="FF71DEA3C0954845AE68A1E590DA30C6"/>
    <w:rsid w:val="00901D6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��< ? x m l   v e r s i o n = " 1 . 0 "   e n c o d i n g = " u t f - 1 6 " ? > < N a v W o r d R e p o r t X m l P a r t   x m l n s = " u r n : m i c r o s o f t - d y n a m i c s - n a v / r e p o r t s / S t a n d a r d _ S a l e s _ O r d e r _ C o n f / 1 3 0 5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E x t D o c N o _ S a l e s H e a d e r _ L b l > E x t D o c N o _ S a l e s H e a d e r _ L b l < / E x t D o c N o _ S a l e s H e a d e r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I n v o i c e _ L b l > I n v o i c e _ L b l < / I n v o i c e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Y e s N o > P r i c e s I n c l u d i n g V A T Y e s N o < / P r i c e s I n c l u d i n g V A T Y e s N o >  
         < P r i c e s I n c l u d i n g V A T _ L b l > P r i c e s I n c l u d i n g V A T _ L b l < / P r i c e s I n c l u d i n g V A T _ L b l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N a m e > S a l e s P e r s o n N a m e < / S a l e s P e r s o n N a m e >  
         < S a l e s P e r s o n T e x t _ L b l > S a l e s P e r s o n T e x t _ L b l < / S a l e s P e r s o n T e x t _ L b l >  
         < S a l e s P e r s o n _ L b l > S a l e s P e r s o n _ L b l < / S a l e s P e r s o n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m e n t _ L b l > S h i p m e n t _ L b l < / S h i p m e n t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i p T o A d d r e s s _ L b l > S h i p T o A d d r e s s _ L b l < / S h i p T o A d d r e s s _ L b l >  
         < S h i p T o P h o n e N o > S h i p T o P h o n e N o < / S h i p T o P h o n e N o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S p e c i f i c a t i o n _ L b l > V A T A m o u n t S p e c i f i c a t i o n _ L b l < / V A T A m o u n t S p e c i f i c a t i o n _ L b l >  
         < V A T A m o u n t _ L b l > V A T A m o u n t _ L b l < / V A T A m o u n t _ L b l >  
         < V A T B a s e _ L b l > V A T B a s e _ L b l < / V A T B a s e _ L b l >  
         < V A T C l a u s e s _ L b l > V A T C l a u s e s _ L b l < / V A T C l a u s e s _ L b l >  
         < V A T C l a u s e _ L b l > V A T C l a u s e _ L b l < / V A T C l a u s e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> I t e m R e f e r e n c e N o < / I t e m R e f e r e n c e N o >  
             < I t e m R e f e r e n c e N o _ L b l > I t e m R e f e r e n c e N o _ L b l < / I t e m R e f e r e n c e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T e x t _ L i n e > L i n e D i s c o u n t P e r c e n t T e x t _ L i n e < / L i n e D i s c o u n t P e r c e n t T e x t _ L i n e >  
             < L i n e D i s c o u n t P e r c e n t _ L i n e > L i n e D i s c o u n t P e r c e n t _ L i n e < / L i n e D i s c o u n t P e r c e n t _ L i n e >  
             < L i n e N o _ L i n e > L i n e N o _ L i n e < / L i n e N o _ L i n e >  
             < P l a n n e d S h i p m e n t D a t e _ L i n e > P l a n n e d S h i p m e n t D a t e _ L i n e < / P l a n n e d S h i p m e n t D a t e _ L i n e >  
             < P l a n n e d S h i p m e n t D a t e _ L i n e _ L b l > P l a n n e d S h i p m e n t D a t e _ L i n e _ L b l < / P l a n n e d S h i p m e n t D a t e _ L i n e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    < P a g e B r e a k R e p e a t e r >  
                 < E m t p y T e x t > E m t p y T e x t < / E m t p y T e x t >  
             < / P a g e B r e a k R e p e a t e r >  
             < L i n e W i t h o u t P a g e B r e a k >  
                 < D e s c r i p t i o n W i t h o u t P a g e B r e a k > D e s c r i p t i o n W i t h o u t P a g e B r e a k < / D e s c r i p t i o n W i t h o u t P a g e B r e a k >  
                 < L i n e A m o u n t W i t h o u t P a g e B r e a k > L i n e A m o u n t W i t h o u t P a g e B r e a k < / L i n e A m o u n t W i t h o u t P a g e B r e a k >  
                 < L i n e D i s c o u n t P e r c e n t T e x t W i t h o u t P a g e B r e a k > L i n e D i s c o u n t P e r c e n t T e x t W i t h o u t P a g e B r e a k < / L i n e D i s c o u n t P e r c e n t T e x t W i t h o u t P a g e B r e a k >  
                 < N o W i t h o u t P a g e B r e a k > N o W i t h o u t P a g e B r e a k < / N o W i t h o u t P a g e B r e a k >  
                 < Q u a n t i t y W i t h o u t P a g e B r e a k > Q u a n t i t y W i t h o u t P a g e B r e a k < / Q u a n t i t y W i t h o u t P a g e B r e a k >  
                 < U n i t O f M e a s u r e W i t h o u t P a g e B r e a k > U n i t O f M e a s u r e W i t h o u t P a g e B r e a k < / U n i t O f M e a s u r e W i t h o u t P a g e B r e a k >  
                 < U n i t P r i c e W i t h o u t P a g e B r e a k > U n i t P r i c e W i t h o u t P a g e B r e a k < / U n i t P r i c e W i t h o u t P a g e B r e a k >  
                 < V A T P c t W i t h o u t P a g e B r e a k > V A T P c t W i t h o u t P a g e B r e a k < / V A T P c t W i t h o u t P a g e B r e a k >  
             < / L i n e W i t h o u t P a g e B r e a k >  
             < L i n e W i t h P a g e B r e a k >  
                 < D e s c r i p t i o n W i t h P a g e B r e a k > D e s c r i p t i o n W i t h P a g e B r e a k < / D e s c r i p t i o n W i t h P a g e B r e a k >  
                 < L i n e A m o u n t W i t h P a g e B r e a k > L i n e A m o u n t W i t h P a g e B r e a k < / L i n e A m o u n t W i t h P a g e B r e a k >  
                 < L i n e D i s c o u n t P e r c e n t T e x t W i t h P a g e B r e a k > L i n e D i s c o u n t P e r c e n t T e x t W i t h P a g e B r e a k < / L i n e D i s c o u n t P e r c e n t T e x t W i t h P a g e B r e a k >  
                 < N o W i t h P a g e B r e a k > N o W i t h P a g e B r e a k < / N o W i t h P a g e B r e a k >  
                 < Q u a n t i t y W i t h P a g e B r e a k > Q u a n t i t y W i t h P a g e B r e a k < / Q u a n t i t y W i t h P a g e B r e a k >  
                 < U n i t O f M e a s u r e W i t h P a g e B r e a k > U n i t O f M e a s u r e W i t h P a g e B r e a k < / U n i t O f M e a s u r e W i t h P a g e B r e a k >  
                 < U n i t P r i c e W i t h P a g e B r e a k > U n i t P r i c e W i t h P a g e B r e a k < / U n i t P r i c e W i t h P a g e B r e a k >  
                 < V A T P c t W i t h P a g e B r e a k > V A T P c t W i t h P a g e B r e a k < / V A T P c t W i t h P a g e B r e a k >  
             < / L i n e W i t h P a g e B r e a k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2 _ V A T C l a u s e L i n e > D e s c r i p t i o n 2 _ V A T C l a u s e L i n e < / D e s c r i p t i o n 2 _ V A T C l a u s e L i n e >  
             < D e s c r i p t i o n _ V A T C l a u s e L i n e > D e s c r i p t i o n _ V A T C l a u s e L i n e < / D e s c r i p t i o n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F o r m a t t e d _ R e p o r t T o t a l s L i n e > A m o u n t F o r m a t t e d _ R e p o r t T o t a l s L i n e < / A m o u n t F o r m a t t e d _ R e p o r t T o t a l s L i n e >  
             < A m o u n t _ R e p o r t T o t a l s L i n e > A m o u n t _ R e p o r t T o t a l s L i n e < / A m o u n t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C u r r e n c y C o d e > C u r r e n c y C o d e < / C u r r e n c y C o d e >  
             < C u r r e n c y S y m b o l > C u r r e n c y S y m b o l < / C u r r e n c y S y m b o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itemProps1.xml><?xml version="1.0" encoding="utf-8"?>
<ds:datastoreItem xmlns:ds="http://schemas.openxmlformats.org/officeDocument/2006/customXml" ds:itemID="{AF0DAB20-447E-46A8-9033-E680D6E7DCD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CF09929-FA08-4B71-B2F5-DCFD393417F8}">
  <ds:schemaRefs>
    <ds:schemaRef ds:uri="urn:microsoft-dynamics-nav/reports/Standard_Sales_Order_Conf/1305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Document.dotx</Template>
  <TotalTime>15</TotalTime>
  <Pages>3</Pages>
  <Words>190</Words>
  <Characters>1085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Miljan Milosavljevic</cp:lastModifiedBy>
  <cp:revision>21</cp:revision>
  <dcterms:created xsi:type="dcterms:W3CDTF">2019-02-19T13:47:00Z</dcterms:created>
  <dcterms:modified xsi:type="dcterms:W3CDTF">2024-09-22T12:37:00Z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SetBy">
    <vt:lpwstr>v-seiazo@microsoft.com</vt:lpwstr>
  </property>
  <property fmtid="{D5CDD505-2E9C-101B-9397-08002B2CF9AE}" pid="6" name="MSIP_Label_f42aa342-8706-4288-bd11-ebb85995028c_SetDate">
    <vt:lpwstr>2017-06-08T11:55:14.6108666+03:00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